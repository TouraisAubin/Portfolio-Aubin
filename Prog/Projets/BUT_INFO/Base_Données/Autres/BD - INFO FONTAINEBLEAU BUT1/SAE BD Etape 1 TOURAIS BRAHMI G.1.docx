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C75B" w14:textId="3AFC67DC" w:rsidR="00D077E9" w:rsidRDefault="00AB02A7" w:rsidP="00D70D02">
      <w:r>
        <w:rPr>
          <w:noProof/>
          <w:lang w:val="en-US" w:eastAsia="zh-CN"/>
        </w:rPr>
        <mc:AlternateContent>
          <mc:Choice Requires="wps">
            <w:drawing>
              <wp:anchor distT="0" distB="0" distL="114300" distR="114300" simplePos="0" relativeHeight="251660288" behindDoc="1" locked="0" layoutInCell="1" allowOverlap="1" wp14:anchorId="719A4C0D" wp14:editId="47647081">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F680F"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val="en-US" w:eastAsia="zh-CN"/>
        </w:rPr>
        <w:drawing>
          <wp:anchor distT="0" distB="0" distL="114300" distR="114300" simplePos="0" relativeHeight="251658240" behindDoc="1" locked="0" layoutInCell="1" allowOverlap="1" wp14:anchorId="733CE059" wp14:editId="0177AE39">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02A9329" w14:textId="77777777" w:rsidTr="00AB02A7">
        <w:trPr>
          <w:trHeight w:val="1894"/>
        </w:trPr>
        <w:tc>
          <w:tcPr>
            <w:tcW w:w="5580" w:type="dxa"/>
            <w:tcBorders>
              <w:top w:val="nil"/>
              <w:left w:val="nil"/>
              <w:bottom w:val="nil"/>
              <w:right w:val="nil"/>
            </w:tcBorders>
          </w:tcPr>
          <w:p w14:paraId="057BBB17" w14:textId="234CD4F2" w:rsidR="00D077E9" w:rsidRDefault="003D4A2C" w:rsidP="00AB02A7">
            <w:r>
              <w:rPr>
                <w:noProof/>
                <w:lang w:val="en-US" w:eastAsia="zh-CN"/>
              </w:rPr>
              <mc:AlternateContent>
                <mc:Choice Requires="wps">
                  <w:drawing>
                    <wp:inline distT="0" distB="0" distL="0" distR="0" wp14:anchorId="55921BE8" wp14:editId="614584DF">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26103512" w14:textId="77777777" w:rsidR="003D4A2C" w:rsidRDefault="003D4A2C" w:rsidP="003D4A2C">
                                  <w:pPr>
                                    <w:pStyle w:val="Titre"/>
                                    <w:spacing w:after="0"/>
                                    <w:rPr>
                                      <w:lang w:bidi="fr-FR"/>
                                    </w:rPr>
                                  </w:pPr>
                                  <w:r>
                                    <w:rPr>
                                      <w:lang w:bidi="fr-FR"/>
                                    </w:rPr>
                                    <w:t xml:space="preserve">SAE 1.04 </w:t>
                                  </w:r>
                                </w:p>
                                <w:p w14:paraId="56D0CCC7" w14:textId="77777777" w:rsidR="003D4A2C" w:rsidRPr="00D86945" w:rsidRDefault="003D4A2C" w:rsidP="003D4A2C">
                                  <w:pPr>
                                    <w:pStyle w:val="Titre"/>
                                    <w:spacing w:after="0"/>
                                  </w:pPr>
                                  <w:r>
                                    <w:rPr>
                                      <w:lang w:bidi="fr-FR"/>
                                    </w:rPr>
                                    <w:t>Base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921BE8"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" filled="f" stroked="f" strokeweight=".5pt">
                      <v:textbox>
                        <w:txbxContent>
                          <w:p w14:paraId="26103512" w14:textId="77777777" w:rsidR="003D4A2C" w:rsidRDefault="003D4A2C" w:rsidP="003D4A2C">
                            <w:pPr>
                              <w:pStyle w:val="Titre"/>
                              <w:spacing w:after="0"/>
                              <w:rPr>
                                <w:lang w:bidi="fr-FR"/>
                              </w:rPr>
                            </w:pPr>
                            <w:r>
                              <w:rPr>
                                <w:lang w:bidi="fr-FR"/>
                              </w:rPr>
                              <w:t xml:space="preserve">SAE 1.04 </w:t>
                            </w:r>
                          </w:p>
                          <w:p w14:paraId="56D0CCC7" w14:textId="77777777" w:rsidR="003D4A2C" w:rsidRPr="00D86945" w:rsidRDefault="003D4A2C" w:rsidP="003D4A2C">
                            <w:pPr>
                              <w:pStyle w:val="Titre"/>
                              <w:spacing w:after="0"/>
                            </w:pPr>
                            <w:r>
                              <w:rPr>
                                <w:lang w:bidi="fr-FR"/>
                              </w:rPr>
                              <w:t>Base de Données</w:t>
                            </w:r>
                          </w:p>
                        </w:txbxContent>
                      </v:textbox>
                      <w10:anchorlock/>
                    </v:shape>
                  </w:pict>
                </mc:Fallback>
              </mc:AlternateContent>
            </w:r>
          </w:p>
          <w:p w14:paraId="07452EA7" w14:textId="77777777" w:rsidR="00D077E9" w:rsidRDefault="00D077E9" w:rsidP="00AB02A7">
            <w:r>
              <w:rPr>
                <w:noProof/>
                <w:lang w:val="en-US" w:eastAsia="zh-CN"/>
              </w:rPr>
              <mc:AlternateContent>
                <mc:Choice Requires="wps">
                  <w:drawing>
                    <wp:inline distT="0" distB="0" distL="0" distR="0" wp14:anchorId="54F3193B" wp14:editId="0D1BDDF4">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900CD6D"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p w14:paraId="2D4ADA5D" w14:textId="77777777" w:rsidR="003D4A2C" w:rsidRDefault="003D4A2C" w:rsidP="00AB02A7"/>
          <w:p w14:paraId="76C50A57" w14:textId="2BA7E513" w:rsidR="003D4A2C" w:rsidRDefault="003D4A2C" w:rsidP="00AB02A7"/>
        </w:tc>
      </w:tr>
      <w:tr w:rsidR="00D077E9" w14:paraId="7A25EF1D" w14:textId="77777777" w:rsidTr="00270C80">
        <w:trPr>
          <w:trHeight w:val="7305"/>
        </w:trPr>
        <w:tc>
          <w:tcPr>
            <w:tcW w:w="5580" w:type="dxa"/>
            <w:tcBorders>
              <w:top w:val="nil"/>
              <w:left w:val="nil"/>
              <w:bottom w:val="nil"/>
              <w:right w:val="nil"/>
            </w:tcBorders>
          </w:tcPr>
          <w:p w14:paraId="7C5C4091" w14:textId="21E3D0E8" w:rsidR="00D077E9" w:rsidRDefault="003D4A2C" w:rsidP="00AB02A7">
            <w:pPr>
              <w:rPr>
                <w:noProof/>
              </w:rPr>
            </w:pPr>
            <w:r>
              <w:rPr>
                <w:noProof/>
                <w:lang w:val="en-US" w:eastAsia="zh-CN"/>
              </w:rPr>
              <mc:AlternateContent>
                <mc:Choice Requires="wps">
                  <w:drawing>
                    <wp:inline distT="0" distB="0" distL="0" distR="0" wp14:anchorId="3BD21EAB" wp14:editId="5E9D7949">
                      <wp:extent cx="3448050" cy="3816626"/>
                      <wp:effectExtent l="0" t="0" r="0" b="0"/>
                      <wp:docPr id="9" name="Zone de texte 8"/>
                      <wp:cNvGraphicFramePr/>
                      <a:graphic xmlns:a="http://schemas.openxmlformats.org/drawingml/2006/main">
                        <a:graphicData uri="http://schemas.microsoft.com/office/word/2010/wordprocessingShape">
                          <wps:wsp>
                            <wps:cNvSpPr txBox="1"/>
                            <wps:spPr>
                              <a:xfrm>
                                <a:off x="0" y="0"/>
                                <a:ext cx="3448050" cy="3816626"/>
                              </a:xfrm>
                              <a:prstGeom prst="rect">
                                <a:avLst/>
                              </a:prstGeom>
                              <a:noFill/>
                              <a:ln w="6350">
                                <a:noFill/>
                              </a:ln>
                            </wps:spPr>
                            <wps:txbx>
                              <w:txbxContent>
                                <w:p w14:paraId="223D80B8" w14:textId="77777777" w:rsidR="003D4A2C" w:rsidRDefault="003D4A2C" w:rsidP="003D4A2C">
                                  <w:pPr>
                                    <w:pStyle w:val="Titre"/>
                                    <w:spacing w:after="0"/>
                                    <w:jc w:val="center"/>
                                    <w:rPr>
                                      <w:sz w:val="48"/>
                                      <w:szCs w:val="40"/>
                                    </w:rPr>
                                  </w:pPr>
                                </w:p>
                                <w:p w14:paraId="3E57F8E8" w14:textId="77777777" w:rsidR="003D4A2C" w:rsidRDefault="003D4A2C" w:rsidP="003D4A2C">
                                  <w:pPr>
                                    <w:pStyle w:val="Titre"/>
                                    <w:spacing w:after="0"/>
                                    <w:jc w:val="center"/>
                                    <w:rPr>
                                      <w:sz w:val="48"/>
                                      <w:szCs w:val="40"/>
                                    </w:rPr>
                                  </w:pPr>
                                </w:p>
                                <w:p w14:paraId="159C227D" w14:textId="2C7FCFE9" w:rsidR="003D4A2C" w:rsidRPr="003D4A2C" w:rsidRDefault="003D4A2C" w:rsidP="003D4A2C">
                                  <w:pPr>
                                    <w:pStyle w:val="Titre"/>
                                    <w:spacing w:after="0"/>
                                    <w:jc w:val="center"/>
                                    <w:rPr>
                                      <w:sz w:val="48"/>
                                      <w:szCs w:val="40"/>
                                    </w:rPr>
                                  </w:pPr>
                                  <w:r w:rsidRPr="003D4A2C">
                                    <w:rPr>
                                      <w:sz w:val="48"/>
                                      <w:szCs w:val="40"/>
                                    </w:rPr>
                                    <w:t>BUT 1.</w:t>
                                  </w:r>
                                </w:p>
                                <w:p w14:paraId="288520A8" w14:textId="6E8F6D00" w:rsidR="003D4A2C" w:rsidRPr="003D4A2C" w:rsidRDefault="003D4A2C" w:rsidP="003D4A2C">
                                  <w:pPr>
                                    <w:pStyle w:val="Titre"/>
                                    <w:spacing w:after="0"/>
                                    <w:jc w:val="center"/>
                                    <w:rPr>
                                      <w:sz w:val="48"/>
                                      <w:szCs w:val="40"/>
                                    </w:rPr>
                                  </w:pPr>
                                  <w:r w:rsidRPr="003D4A2C">
                                    <w:rPr>
                                      <w:sz w:val="48"/>
                                      <w:szCs w:val="40"/>
                                    </w:rPr>
                                    <w:t xml:space="preserve">Informatique </w:t>
                                  </w:r>
                                </w:p>
                                <w:p w14:paraId="0F5579E3" w14:textId="09C114E5" w:rsidR="003D4A2C" w:rsidRDefault="003D4A2C" w:rsidP="003D4A2C">
                                  <w:pPr>
                                    <w:pStyle w:val="Titre"/>
                                    <w:spacing w:after="0"/>
                                    <w:jc w:val="center"/>
                                    <w:rPr>
                                      <w:sz w:val="48"/>
                                      <w:szCs w:val="40"/>
                                    </w:rPr>
                                  </w:pPr>
                                  <w:r w:rsidRPr="003D4A2C">
                                    <w:rPr>
                                      <w:sz w:val="48"/>
                                      <w:szCs w:val="40"/>
                                    </w:rPr>
                                    <w:t>Groupe 1</w:t>
                                  </w:r>
                                </w:p>
                                <w:p w14:paraId="4F4B5255" w14:textId="17A2691D" w:rsidR="000857E1" w:rsidRDefault="000857E1" w:rsidP="003D4A2C">
                                  <w:pPr>
                                    <w:pStyle w:val="Titre"/>
                                    <w:spacing w:after="0"/>
                                    <w:jc w:val="center"/>
                                    <w:rPr>
                                      <w:sz w:val="48"/>
                                      <w:szCs w:val="40"/>
                                    </w:rPr>
                                  </w:pPr>
                                </w:p>
                                <w:p w14:paraId="4CA73608" w14:textId="559DA80A" w:rsidR="000857E1" w:rsidRDefault="000857E1" w:rsidP="003D4A2C">
                                  <w:pPr>
                                    <w:pStyle w:val="Titre"/>
                                    <w:spacing w:after="0"/>
                                    <w:jc w:val="center"/>
                                    <w:rPr>
                                      <w:sz w:val="32"/>
                                      <w:szCs w:val="24"/>
                                    </w:rPr>
                                  </w:pPr>
                                  <w:r w:rsidRPr="000857E1">
                                    <w:rPr>
                                      <w:sz w:val="32"/>
                                      <w:szCs w:val="24"/>
                                      <w:u w:val="single"/>
                                    </w:rPr>
                                    <w:t>Page 2</w:t>
                                  </w:r>
                                  <w:r w:rsidRPr="000857E1">
                                    <w:rPr>
                                      <w:sz w:val="32"/>
                                      <w:szCs w:val="24"/>
                                    </w:rPr>
                                    <w:t> : Diagramme des Classes</w:t>
                                  </w:r>
                                </w:p>
                                <w:p w14:paraId="1C445E67" w14:textId="77777777" w:rsidR="000857E1" w:rsidRDefault="000857E1" w:rsidP="003D4A2C">
                                  <w:pPr>
                                    <w:pStyle w:val="Titre"/>
                                    <w:spacing w:after="0"/>
                                    <w:jc w:val="center"/>
                                    <w:rPr>
                                      <w:sz w:val="32"/>
                                      <w:szCs w:val="24"/>
                                    </w:rPr>
                                  </w:pPr>
                                </w:p>
                                <w:p w14:paraId="1B688167" w14:textId="05E655EF" w:rsidR="000857E1" w:rsidRDefault="000857E1" w:rsidP="003D4A2C">
                                  <w:pPr>
                                    <w:pStyle w:val="Titre"/>
                                    <w:spacing w:after="0"/>
                                    <w:jc w:val="center"/>
                                    <w:rPr>
                                      <w:sz w:val="32"/>
                                      <w:szCs w:val="24"/>
                                    </w:rPr>
                                  </w:pPr>
                                  <w:r w:rsidRPr="000857E1">
                                    <w:rPr>
                                      <w:sz w:val="32"/>
                                      <w:szCs w:val="24"/>
                                      <w:u w:val="single"/>
                                    </w:rPr>
                                    <w:t>Page 3</w:t>
                                  </w:r>
                                  <w:r>
                                    <w:rPr>
                                      <w:sz w:val="32"/>
                                      <w:szCs w:val="24"/>
                                    </w:rPr>
                                    <w:t> : Explications de nos choix</w:t>
                                  </w:r>
                                </w:p>
                                <w:p w14:paraId="707B745C" w14:textId="77777777" w:rsidR="000857E1" w:rsidRDefault="000857E1" w:rsidP="003D4A2C">
                                  <w:pPr>
                                    <w:pStyle w:val="Titre"/>
                                    <w:spacing w:after="0"/>
                                    <w:jc w:val="center"/>
                                    <w:rPr>
                                      <w:sz w:val="32"/>
                                      <w:szCs w:val="24"/>
                                    </w:rPr>
                                  </w:pPr>
                                </w:p>
                                <w:p w14:paraId="3159AB25" w14:textId="298E5D4A" w:rsidR="000857E1" w:rsidRPr="000857E1" w:rsidRDefault="000857E1" w:rsidP="003D4A2C">
                                  <w:pPr>
                                    <w:pStyle w:val="Titre"/>
                                    <w:spacing w:after="0"/>
                                    <w:jc w:val="center"/>
                                    <w:rPr>
                                      <w:sz w:val="32"/>
                                      <w:szCs w:val="24"/>
                                    </w:rPr>
                                  </w:pPr>
                                  <w:r w:rsidRPr="000857E1">
                                    <w:rPr>
                                      <w:sz w:val="32"/>
                                      <w:szCs w:val="24"/>
                                      <w:u w:val="single"/>
                                    </w:rPr>
                                    <w:t>Pages 4</w:t>
                                  </w:r>
                                  <w:r>
                                    <w:rPr>
                                      <w:sz w:val="32"/>
                                      <w:szCs w:val="24"/>
                                    </w:rPr>
                                    <w:t> : Méthodes Utilisées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D21EAB" id="_x0000_s1027" type="#_x0000_t202" style="width:271.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" filled="f" stroked="f" strokeweight=".5pt">
                      <v:textbox>
                        <w:txbxContent>
                          <w:p w14:paraId="223D80B8" w14:textId="77777777" w:rsidR="003D4A2C" w:rsidRDefault="003D4A2C" w:rsidP="003D4A2C">
                            <w:pPr>
                              <w:pStyle w:val="Titre"/>
                              <w:spacing w:after="0"/>
                              <w:jc w:val="center"/>
                              <w:rPr>
                                <w:sz w:val="48"/>
                                <w:szCs w:val="40"/>
                              </w:rPr>
                            </w:pPr>
                          </w:p>
                          <w:p w14:paraId="3E57F8E8" w14:textId="77777777" w:rsidR="003D4A2C" w:rsidRDefault="003D4A2C" w:rsidP="003D4A2C">
                            <w:pPr>
                              <w:pStyle w:val="Titre"/>
                              <w:spacing w:after="0"/>
                              <w:jc w:val="center"/>
                              <w:rPr>
                                <w:sz w:val="48"/>
                                <w:szCs w:val="40"/>
                              </w:rPr>
                            </w:pPr>
                          </w:p>
                          <w:p w14:paraId="159C227D" w14:textId="2C7FCFE9" w:rsidR="003D4A2C" w:rsidRPr="003D4A2C" w:rsidRDefault="003D4A2C" w:rsidP="003D4A2C">
                            <w:pPr>
                              <w:pStyle w:val="Titre"/>
                              <w:spacing w:after="0"/>
                              <w:jc w:val="center"/>
                              <w:rPr>
                                <w:sz w:val="48"/>
                                <w:szCs w:val="40"/>
                              </w:rPr>
                            </w:pPr>
                            <w:r w:rsidRPr="003D4A2C">
                              <w:rPr>
                                <w:sz w:val="48"/>
                                <w:szCs w:val="40"/>
                              </w:rPr>
                              <w:t>BUT 1.</w:t>
                            </w:r>
                          </w:p>
                          <w:p w14:paraId="288520A8" w14:textId="6E8F6D00" w:rsidR="003D4A2C" w:rsidRPr="003D4A2C" w:rsidRDefault="003D4A2C" w:rsidP="003D4A2C">
                            <w:pPr>
                              <w:pStyle w:val="Titre"/>
                              <w:spacing w:after="0"/>
                              <w:jc w:val="center"/>
                              <w:rPr>
                                <w:sz w:val="48"/>
                                <w:szCs w:val="40"/>
                              </w:rPr>
                            </w:pPr>
                            <w:r w:rsidRPr="003D4A2C">
                              <w:rPr>
                                <w:sz w:val="48"/>
                                <w:szCs w:val="40"/>
                              </w:rPr>
                              <w:t xml:space="preserve">Informatique </w:t>
                            </w:r>
                          </w:p>
                          <w:p w14:paraId="0F5579E3" w14:textId="09C114E5" w:rsidR="003D4A2C" w:rsidRDefault="003D4A2C" w:rsidP="003D4A2C">
                            <w:pPr>
                              <w:pStyle w:val="Titre"/>
                              <w:spacing w:after="0"/>
                              <w:jc w:val="center"/>
                              <w:rPr>
                                <w:sz w:val="48"/>
                                <w:szCs w:val="40"/>
                              </w:rPr>
                            </w:pPr>
                            <w:r w:rsidRPr="003D4A2C">
                              <w:rPr>
                                <w:sz w:val="48"/>
                                <w:szCs w:val="40"/>
                              </w:rPr>
                              <w:t>Groupe 1</w:t>
                            </w:r>
                          </w:p>
                          <w:p w14:paraId="4F4B5255" w14:textId="17A2691D" w:rsidR="000857E1" w:rsidRDefault="000857E1" w:rsidP="003D4A2C">
                            <w:pPr>
                              <w:pStyle w:val="Titre"/>
                              <w:spacing w:after="0"/>
                              <w:jc w:val="center"/>
                              <w:rPr>
                                <w:sz w:val="48"/>
                                <w:szCs w:val="40"/>
                              </w:rPr>
                            </w:pPr>
                          </w:p>
                          <w:p w14:paraId="4CA73608" w14:textId="559DA80A" w:rsidR="000857E1" w:rsidRDefault="000857E1" w:rsidP="003D4A2C">
                            <w:pPr>
                              <w:pStyle w:val="Titre"/>
                              <w:spacing w:after="0"/>
                              <w:jc w:val="center"/>
                              <w:rPr>
                                <w:sz w:val="32"/>
                                <w:szCs w:val="24"/>
                              </w:rPr>
                            </w:pPr>
                            <w:r w:rsidRPr="000857E1">
                              <w:rPr>
                                <w:sz w:val="32"/>
                                <w:szCs w:val="24"/>
                                <w:u w:val="single"/>
                              </w:rPr>
                              <w:t>Page 2</w:t>
                            </w:r>
                            <w:r w:rsidRPr="000857E1">
                              <w:rPr>
                                <w:sz w:val="32"/>
                                <w:szCs w:val="24"/>
                              </w:rPr>
                              <w:t> : Diagramme des Classes</w:t>
                            </w:r>
                          </w:p>
                          <w:p w14:paraId="1C445E67" w14:textId="77777777" w:rsidR="000857E1" w:rsidRDefault="000857E1" w:rsidP="003D4A2C">
                            <w:pPr>
                              <w:pStyle w:val="Titre"/>
                              <w:spacing w:after="0"/>
                              <w:jc w:val="center"/>
                              <w:rPr>
                                <w:sz w:val="32"/>
                                <w:szCs w:val="24"/>
                              </w:rPr>
                            </w:pPr>
                          </w:p>
                          <w:p w14:paraId="1B688167" w14:textId="05E655EF" w:rsidR="000857E1" w:rsidRDefault="000857E1" w:rsidP="003D4A2C">
                            <w:pPr>
                              <w:pStyle w:val="Titre"/>
                              <w:spacing w:after="0"/>
                              <w:jc w:val="center"/>
                              <w:rPr>
                                <w:sz w:val="32"/>
                                <w:szCs w:val="24"/>
                              </w:rPr>
                            </w:pPr>
                            <w:r w:rsidRPr="000857E1">
                              <w:rPr>
                                <w:sz w:val="32"/>
                                <w:szCs w:val="24"/>
                                <w:u w:val="single"/>
                              </w:rPr>
                              <w:t>Page 3</w:t>
                            </w:r>
                            <w:r>
                              <w:rPr>
                                <w:sz w:val="32"/>
                                <w:szCs w:val="24"/>
                              </w:rPr>
                              <w:t> : Explications de nos choix</w:t>
                            </w:r>
                          </w:p>
                          <w:p w14:paraId="707B745C" w14:textId="77777777" w:rsidR="000857E1" w:rsidRDefault="000857E1" w:rsidP="003D4A2C">
                            <w:pPr>
                              <w:pStyle w:val="Titre"/>
                              <w:spacing w:after="0"/>
                              <w:jc w:val="center"/>
                              <w:rPr>
                                <w:sz w:val="32"/>
                                <w:szCs w:val="24"/>
                              </w:rPr>
                            </w:pPr>
                          </w:p>
                          <w:p w14:paraId="3159AB25" w14:textId="298E5D4A" w:rsidR="000857E1" w:rsidRPr="000857E1" w:rsidRDefault="000857E1" w:rsidP="003D4A2C">
                            <w:pPr>
                              <w:pStyle w:val="Titre"/>
                              <w:spacing w:after="0"/>
                              <w:jc w:val="center"/>
                              <w:rPr>
                                <w:sz w:val="32"/>
                                <w:szCs w:val="24"/>
                              </w:rPr>
                            </w:pPr>
                            <w:r w:rsidRPr="000857E1">
                              <w:rPr>
                                <w:sz w:val="32"/>
                                <w:szCs w:val="24"/>
                                <w:u w:val="single"/>
                              </w:rPr>
                              <w:t>Pages 4</w:t>
                            </w:r>
                            <w:r>
                              <w:rPr>
                                <w:sz w:val="32"/>
                                <w:szCs w:val="24"/>
                              </w:rPr>
                              <w:t> : Méthodes Utilisées</w:t>
                            </w:r>
                          </w:p>
                        </w:txbxContent>
                      </v:textbox>
                      <w10:anchorlock/>
                    </v:shape>
                  </w:pict>
                </mc:Fallback>
              </mc:AlternateContent>
            </w:r>
          </w:p>
        </w:tc>
      </w:tr>
      <w:tr w:rsidR="00D077E9" w14:paraId="18B1E710" w14:textId="77777777" w:rsidTr="00AB02A7">
        <w:trPr>
          <w:trHeight w:val="2438"/>
        </w:trPr>
        <w:tc>
          <w:tcPr>
            <w:tcW w:w="5580" w:type="dxa"/>
            <w:tcBorders>
              <w:top w:val="nil"/>
              <w:left w:val="nil"/>
              <w:bottom w:val="nil"/>
              <w:right w:val="nil"/>
            </w:tcBorders>
          </w:tcPr>
          <w:p w14:paraId="3BB69AF2"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011E943D" wp14:editId="0D299D4A">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4425AC6"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67630509" w14:textId="77777777" w:rsidR="00D077E9" w:rsidRDefault="00D077E9" w:rsidP="00AB02A7">
            <w:pPr>
              <w:rPr>
                <w:noProof/>
                <w:sz w:val="10"/>
                <w:szCs w:val="10"/>
              </w:rPr>
            </w:pPr>
          </w:p>
          <w:p w14:paraId="5CC52347" w14:textId="77777777" w:rsidR="00D077E9" w:rsidRDefault="00D077E9" w:rsidP="00AB02A7">
            <w:pPr>
              <w:rPr>
                <w:noProof/>
                <w:sz w:val="10"/>
                <w:szCs w:val="10"/>
              </w:rPr>
            </w:pPr>
          </w:p>
          <w:p w14:paraId="11E7420C" w14:textId="18F6901E" w:rsidR="00D077E9" w:rsidRPr="003D4A2C" w:rsidRDefault="00903D6B" w:rsidP="003D4A2C">
            <w:pPr>
              <w:jc w:val="center"/>
              <w:rPr>
                <w:sz w:val="36"/>
                <w:szCs w:val="28"/>
              </w:rPr>
            </w:pPr>
            <w:sdt>
              <w:sdtPr>
                <w:rPr>
                  <w:sz w:val="36"/>
                  <w:szCs w:val="28"/>
                </w:rPr>
                <w:id w:val="-1740469667"/>
                <w:placeholder>
                  <w:docPart w:val="B7296376C950483F8F0A4E1F8F42F0DF"/>
                </w:placeholder>
                <w15:appearance w15:val="hidden"/>
              </w:sdtPr>
              <w:sdtEndPr/>
              <w:sdtContent>
                <w:r w:rsidR="003D4A2C" w:rsidRPr="003D4A2C">
                  <w:rPr>
                    <w:sz w:val="36"/>
                    <w:szCs w:val="28"/>
                  </w:rPr>
                  <w:t>Aubin TOURAIS</w:t>
                </w:r>
              </w:sdtContent>
            </w:sdt>
          </w:p>
          <w:p w14:paraId="6FDD855F" w14:textId="757B9D93" w:rsidR="00D077E9" w:rsidRPr="003D4A2C" w:rsidRDefault="003D4A2C" w:rsidP="003D4A2C">
            <w:pPr>
              <w:jc w:val="center"/>
              <w:rPr>
                <w:sz w:val="36"/>
                <w:szCs w:val="28"/>
              </w:rPr>
            </w:pPr>
            <w:r w:rsidRPr="003D4A2C">
              <w:rPr>
                <w:sz w:val="36"/>
                <w:szCs w:val="28"/>
                <w:lang w:bidi="fr-FR"/>
              </w:rPr>
              <w:t>N</w:t>
            </w:r>
            <w:r w:rsidRPr="003D4A2C">
              <w:rPr>
                <w:sz w:val="36"/>
                <w:szCs w:val="28"/>
              </w:rPr>
              <w:t>abil BRAHMI</w:t>
            </w:r>
          </w:p>
          <w:p w14:paraId="20528480" w14:textId="77777777" w:rsidR="00D077E9" w:rsidRPr="00D86945" w:rsidRDefault="00D077E9" w:rsidP="00AB02A7">
            <w:pPr>
              <w:rPr>
                <w:noProof/>
                <w:sz w:val="10"/>
                <w:szCs w:val="10"/>
              </w:rPr>
            </w:pPr>
          </w:p>
        </w:tc>
      </w:tr>
    </w:tbl>
    <w:p w14:paraId="2FC611D1" w14:textId="5513BC69" w:rsidR="00AB02A7" w:rsidRDefault="00AB02A7" w:rsidP="003D4A2C">
      <w:pPr>
        <w:spacing w:after="200"/>
      </w:pPr>
      <w:r>
        <w:rPr>
          <w:noProof/>
          <w:lang w:val="en-US" w:eastAsia="zh-CN"/>
        </w:rPr>
        <mc:AlternateContent>
          <mc:Choice Requires="wps">
            <w:drawing>
              <wp:anchor distT="0" distB="0" distL="114300" distR="114300" simplePos="0" relativeHeight="251659264" behindDoc="1" locked="0" layoutInCell="1" allowOverlap="1" wp14:anchorId="4F35BE64" wp14:editId="4EC7B181">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E31B6"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lang w:bidi="fr-FR"/>
        </w:rPr>
        <w:br w:type="page"/>
      </w:r>
    </w:p>
    <w:p w14:paraId="3DF53A08" w14:textId="77777777" w:rsidR="003D4A2C" w:rsidRPr="00853DAD" w:rsidRDefault="003D4A2C" w:rsidP="003D4A2C">
      <w:pPr>
        <w:rPr>
          <w:b w:val="0"/>
          <w:bCs/>
          <w:sz w:val="24"/>
          <w:szCs w:val="24"/>
          <w:u w:val="single"/>
        </w:rPr>
      </w:pPr>
      <w:r w:rsidRPr="00853DAD">
        <w:rPr>
          <w:bCs/>
          <w:sz w:val="24"/>
          <w:szCs w:val="24"/>
          <w:u w:val="single"/>
        </w:rPr>
        <w:lastRenderedPageBreak/>
        <w:t>Rapport 1</w:t>
      </w:r>
      <w:r w:rsidRPr="00853DAD">
        <w:rPr>
          <w:bCs/>
          <w:sz w:val="24"/>
          <w:szCs w:val="24"/>
          <w:u w:val="single"/>
          <w:vertAlign w:val="superscript"/>
        </w:rPr>
        <w:t>er</w:t>
      </w:r>
      <w:r w:rsidRPr="00853DAD">
        <w:rPr>
          <w:bCs/>
          <w:sz w:val="24"/>
          <w:szCs w:val="24"/>
          <w:u w:val="single"/>
        </w:rPr>
        <w:t xml:space="preserve"> étape :</w:t>
      </w:r>
    </w:p>
    <w:p w14:paraId="03C01BD4" w14:textId="77777777" w:rsidR="003D4A2C" w:rsidRPr="003D4A2C" w:rsidRDefault="003D4A2C" w:rsidP="003D4A2C">
      <w:pPr>
        <w:pStyle w:val="Paragraphedeliste"/>
        <w:numPr>
          <w:ilvl w:val="0"/>
          <w:numId w:val="1"/>
        </w:numPr>
        <w:spacing w:after="0"/>
        <w:rPr>
          <w:b/>
          <w:bCs/>
          <w:sz w:val="24"/>
          <w:szCs w:val="24"/>
        </w:rPr>
      </w:pPr>
      <w:r w:rsidRPr="003D4A2C">
        <w:rPr>
          <w:b/>
          <w:bCs/>
          <w:sz w:val="24"/>
          <w:szCs w:val="24"/>
        </w:rPr>
        <w:t xml:space="preserve"> Construction du diagramme de classes (à rendre le 11 janvier)</w:t>
      </w:r>
    </w:p>
    <w:p w14:paraId="5CA64462" w14:textId="3043F3E8" w:rsidR="0087605E" w:rsidRDefault="0087605E" w:rsidP="00AB02A7">
      <w:pPr>
        <w:spacing w:after="200"/>
      </w:pPr>
    </w:p>
    <w:p w14:paraId="664B4DB2" w14:textId="1FFED136" w:rsidR="003D4A2C" w:rsidRDefault="003D4A2C" w:rsidP="003D4A2C">
      <w:pPr>
        <w:pStyle w:val="Paragraphedeliste"/>
        <w:numPr>
          <w:ilvl w:val="0"/>
          <w:numId w:val="2"/>
        </w:numPr>
        <w:spacing w:after="0"/>
        <w:rPr>
          <w:b/>
          <w:bCs/>
          <w:color w:val="FF0000"/>
          <w:sz w:val="28"/>
          <w:szCs w:val="28"/>
          <w:u w:val="single"/>
        </w:rPr>
      </w:pPr>
      <w:r w:rsidRPr="00327AF1">
        <w:rPr>
          <w:b/>
          <w:bCs/>
          <w:color w:val="FF0000"/>
          <w:sz w:val="28"/>
          <w:szCs w:val="28"/>
          <w:u w:val="single"/>
        </w:rPr>
        <w:t>Réponses à la question :</w:t>
      </w:r>
    </w:p>
    <w:p w14:paraId="0DACB938" w14:textId="77777777" w:rsidR="00582EB7" w:rsidRDefault="00582EB7" w:rsidP="00582EB7">
      <w:pPr>
        <w:pStyle w:val="Paragraphedeliste"/>
        <w:spacing w:after="0"/>
        <w:ind w:left="1080"/>
        <w:rPr>
          <w:b/>
          <w:bCs/>
          <w:color w:val="FF0000"/>
          <w:sz w:val="28"/>
          <w:szCs w:val="28"/>
          <w:u w:val="single"/>
        </w:rPr>
      </w:pPr>
    </w:p>
    <w:p w14:paraId="423211FC" w14:textId="170A1F1E" w:rsidR="00653940" w:rsidRDefault="00653940" w:rsidP="00653940">
      <w:pPr>
        <w:rPr>
          <w:bCs/>
          <w:color w:val="auto"/>
          <w:sz w:val="24"/>
          <w:szCs w:val="24"/>
          <w:u w:val="single"/>
        </w:rPr>
      </w:pPr>
      <w:r w:rsidRPr="00653940">
        <w:rPr>
          <w:bCs/>
          <w:color w:val="auto"/>
          <w:sz w:val="24"/>
          <w:szCs w:val="24"/>
          <w:u w:val="single"/>
        </w:rPr>
        <w:t>Diagramme des Classes :</w:t>
      </w:r>
    </w:p>
    <w:p w14:paraId="7A58796B" w14:textId="77777777" w:rsidR="009A466A" w:rsidRPr="00653940" w:rsidRDefault="009A466A" w:rsidP="00653940">
      <w:pPr>
        <w:rPr>
          <w:bCs/>
          <w:color w:val="auto"/>
          <w:sz w:val="24"/>
          <w:szCs w:val="24"/>
          <w:u w:val="single"/>
        </w:rPr>
      </w:pPr>
    </w:p>
    <w:p w14:paraId="71F08D23" w14:textId="364FDCE1" w:rsidR="003D4A2C" w:rsidRDefault="00582EB7" w:rsidP="003D4A2C">
      <w:r>
        <w:rPr>
          <w:noProof/>
        </w:rPr>
        <w:drawing>
          <wp:inline distT="0" distB="0" distL="0" distR="0" wp14:anchorId="6F6071DA" wp14:editId="1C266321">
            <wp:extent cx="6066845" cy="5812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9212" cy="5815058"/>
                    </a:xfrm>
                    <a:prstGeom prst="rect">
                      <a:avLst/>
                    </a:prstGeom>
                    <a:noFill/>
                    <a:ln>
                      <a:noFill/>
                    </a:ln>
                  </pic:spPr>
                </pic:pic>
              </a:graphicData>
            </a:graphic>
          </wp:inline>
        </w:drawing>
      </w:r>
    </w:p>
    <w:p w14:paraId="34637200" w14:textId="08A809AA" w:rsidR="003D4A2C" w:rsidRDefault="003D4A2C" w:rsidP="003D4A2C"/>
    <w:p w14:paraId="31877BFA" w14:textId="43461122" w:rsidR="00BE6C1C" w:rsidRDefault="00BE6C1C" w:rsidP="003D4A2C"/>
    <w:p w14:paraId="720C13A6" w14:textId="545AC063" w:rsidR="00BE6C1C" w:rsidRDefault="00BE6C1C" w:rsidP="003D4A2C"/>
    <w:p w14:paraId="3893842F" w14:textId="30D96899" w:rsidR="00BE6C1C" w:rsidRDefault="00BE6C1C" w:rsidP="003D4A2C"/>
    <w:p w14:paraId="1F8E8CA7" w14:textId="3AB698B1" w:rsidR="00582EB7" w:rsidRDefault="00582EB7" w:rsidP="003D4A2C"/>
    <w:p w14:paraId="5E534C3E" w14:textId="1792A4F1" w:rsidR="00BE6C1C" w:rsidRDefault="00BE6C1C" w:rsidP="003D4A2C"/>
    <w:p w14:paraId="6FCE7D3A" w14:textId="67848DE9" w:rsidR="00891F1F" w:rsidRDefault="00891F1F" w:rsidP="003D4A2C"/>
    <w:p w14:paraId="66192E42" w14:textId="2A5D32BF" w:rsidR="003D4A2C" w:rsidRDefault="003D4A2C" w:rsidP="003D4A2C">
      <w:pPr>
        <w:pStyle w:val="Paragraphedeliste"/>
        <w:numPr>
          <w:ilvl w:val="0"/>
          <w:numId w:val="2"/>
        </w:numPr>
        <w:spacing w:after="0"/>
        <w:rPr>
          <w:b/>
          <w:bCs/>
          <w:color w:val="FF0000"/>
          <w:sz w:val="28"/>
          <w:szCs w:val="28"/>
          <w:u w:val="single"/>
        </w:rPr>
      </w:pPr>
      <w:r w:rsidRPr="003D4A2C">
        <w:rPr>
          <w:b/>
          <w:bCs/>
          <w:color w:val="FF0000"/>
          <w:sz w:val="28"/>
          <w:szCs w:val="28"/>
          <w:u w:val="single"/>
        </w:rPr>
        <w:t>Explications de nos choix :</w:t>
      </w:r>
    </w:p>
    <w:p w14:paraId="74F2E1B3" w14:textId="77777777" w:rsidR="0063592C" w:rsidRPr="003D4A2C" w:rsidRDefault="0063592C" w:rsidP="0063592C">
      <w:pPr>
        <w:pStyle w:val="Paragraphedeliste"/>
        <w:spacing w:after="0"/>
        <w:ind w:left="1080"/>
        <w:rPr>
          <w:b/>
          <w:bCs/>
          <w:color w:val="FF0000"/>
          <w:sz w:val="28"/>
          <w:szCs w:val="28"/>
          <w:u w:val="single"/>
        </w:rPr>
      </w:pPr>
    </w:p>
    <w:p w14:paraId="67F26B2B" w14:textId="77777777" w:rsidR="003D4A2C" w:rsidRPr="003D4A2C" w:rsidRDefault="003D4A2C" w:rsidP="003D4A2C">
      <w:pPr>
        <w:rPr>
          <w:sz w:val="24"/>
          <w:szCs w:val="20"/>
        </w:rPr>
      </w:pPr>
      <w:r w:rsidRPr="003D4A2C">
        <w:rPr>
          <w:sz w:val="24"/>
          <w:szCs w:val="20"/>
        </w:rPr>
        <w:t>Pour certains points, nous nous sommes posés comme question, faut-il ou non, créer une classe « Individus / Personnes » ayant les attributs en communs d’Adhérent et Moniteurs.</w:t>
      </w:r>
    </w:p>
    <w:p w14:paraId="5A064C7A" w14:textId="77777777" w:rsidR="003D4A2C" w:rsidRPr="003D4A2C" w:rsidRDefault="003D4A2C" w:rsidP="003D4A2C">
      <w:pPr>
        <w:rPr>
          <w:sz w:val="24"/>
          <w:szCs w:val="20"/>
        </w:rPr>
      </w:pPr>
      <w:r w:rsidRPr="003D4A2C">
        <w:rPr>
          <w:sz w:val="24"/>
          <w:szCs w:val="20"/>
        </w:rPr>
        <w:t>(Nom, Prénom et Adresse)</w:t>
      </w:r>
    </w:p>
    <w:p w14:paraId="3EB0C7D3" w14:textId="77777777" w:rsidR="003D4A2C" w:rsidRPr="003D4A2C" w:rsidRDefault="003D4A2C" w:rsidP="003D4A2C">
      <w:pPr>
        <w:rPr>
          <w:sz w:val="24"/>
          <w:szCs w:val="20"/>
        </w:rPr>
      </w:pPr>
      <w:r w:rsidRPr="003D4A2C">
        <w:rPr>
          <w:sz w:val="24"/>
          <w:szCs w:val="20"/>
        </w:rPr>
        <w:t>Nous aurions pu faire cela en super classe puis en partition Moniteur et Adhérent.</w:t>
      </w:r>
    </w:p>
    <w:p w14:paraId="1EEECBE3" w14:textId="77777777" w:rsidR="003D4A2C" w:rsidRPr="003D4A2C" w:rsidRDefault="003D4A2C" w:rsidP="003D4A2C">
      <w:pPr>
        <w:rPr>
          <w:sz w:val="24"/>
          <w:szCs w:val="20"/>
        </w:rPr>
      </w:pPr>
    </w:p>
    <w:p w14:paraId="2A845750" w14:textId="216FA861" w:rsidR="00287494" w:rsidRDefault="003D4A2C" w:rsidP="003D4A2C">
      <w:pPr>
        <w:rPr>
          <w:sz w:val="24"/>
          <w:szCs w:val="20"/>
        </w:rPr>
      </w:pPr>
      <w:r w:rsidRPr="003D4A2C">
        <w:rPr>
          <w:sz w:val="24"/>
          <w:szCs w:val="20"/>
        </w:rPr>
        <w:t xml:space="preserve">Ensuite, nous nous sommes demandé pour la sous classe « Inscription » avec comme attribut </w:t>
      </w:r>
      <w:proofErr w:type="spellStart"/>
      <w:r w:rsidRPr="003D4A2C">
        <w:rPr>
          <w:sz w:val="24"/>
          <w:szCs w:val="20"/>
        </w:rPr>
        <w:t>NumCheval</w:t>
      </w:r>
      <w:proofErr w:type="spellEnd"/>
      <w:r w:rsidRPr="003D4A2C">
        <w:rPr>
          <w:sz w:val="24"/>
          <w:szCs w:val="20"/>
        </w:rPr>
        <w:t xml:space="preserve"> {id} et Prix, si nous devions les mettre avec Cheval et Adhérent, ou avec Cours et Adhérent.</w:t>
      </w:r>
    </w:p>
    <w:p w14:paraId="539B438D" w14:textId="067B6429" w:rsidR="00287494" w:rsidRDefault="00287494" w:rsidP="003D4A2C">
      <w:pPr>
        <w:rPr>
          <w:sz w:val="24"/>
          <w:szCs w:val="20"/>
        </w:rPr>
      </w:pPr>
    </w:p>
    <w:p w14:paraId="46BE324A" w14:textId="5873D249" w:rsidR="00287494" w:rsidRDefault="00287494" w:rsidP="003D4A2C">
      <w:pPr>
        <w:rPr>
          <w:sz w:val="24"/>
          <w:szCs w:val="20"/>
        </w:rPr>
      </w:pPr>
      <w:r>
        <w:rPr>
          <w:sz w:val="24"/>
          <w:szCs w:val="20"/>
        </w:rPr>
        <w:t>Et après, une multitude d’hypothèses se sont posés sur le choix des multiplicités comme :</w:t>
      </w:r>
    </w:p>
    <w:p w14:paraId="712D4C2A" w14:textId="1FCF9091" w:rsidR="00287494" w:rsidRDefault="009C6B05" w:rsidP="00287494">
      <w:pPr>
        <w:pStyle w:val="Paragraphedeliste"/>
        <w:numPr>
          <w:ilvl w:val="0"/>
          <w:numId w:val="1"/>
        </w:numPr>
        <w:rPr>
          <w:sz w:val="24"/>
          <w:szCs w:val="20"/>
        </w:rPr>
      </w:pPr>
      <w:proofErr w:type="gramStart"/>
      <w:r>
        <w:rPr>
          <w:sz w:val="24"/>
          <w:szCs w:val="20"/>
        </w:rPr>
        <w:t>1..*</w:t>
      </w:r>
      <w:proofErr w:type="gramEnd"/>
      <w:r>
        <w:rPr>
          <w:sz w:val="24"/>
          <w:szCs w:val="20"/>
        </w:rPr>
        <w:t xml:space="preserve"> Adhérent qui participe à 1 Epreuve OU * Adhérents peuvent participé à 1..* Epreuves.</w:t>
      </w:r>
    </w:p>
    <w:p w14:paraId="15773FAF" w14:textId="3F3B55C6" w:rsidR="009C6B05" w:rsidRDefault="009C6B05" w:rsidP="00287494">
      <w:pPr>
        <w:pStyle w:val="Paragraphedeliste"/>
        <w:numPr>
          <w:ilvl w:val="0"/>
          <w:numId w:val="1"/>
        </w:numPr>
        <w:rPr>
          <w:sz w:val="24"/>
          <w:szCs w:val="20"/>
        </w:rPr>
      </w:pPr>
      <w:r>
        <w:rPr>
          <w:sz w:val="24"/>
          <w:szCs w:val="20"/>
        </w:rPr>
        <w:t xml:space="preserve">* Adhérents participent à 1 cours OU * Adhérents participent à </w:t>
      </w:r>
      <w:proofErr w:type="gramStart"/>
      <w:r>
        <w:rPr>
          <w:sz w:val="24"/>
          <w:szCs w:val="20"/>
        </w:rPr>
        <w:t>1..</w:t>
      </w:r>
      <w:proofErr w:type="gramEnd"/>
      <w:r>
        <w:rPr>
          <w:sz w:val="24"/>
          <w:szCs w:val="20"/>
        </w:rPr>
        <w:t>* Epreuves.</w:t>
      </w:r>
    </w:p>
    <w:p w14:paraId="62565D7A" w14:textId="296F26C7" w:rsidR="009C6B05" w:rsidRPr="00287494" w:rsidRDefault="009C6B05" w:rsidP="00287494">
      <w:pPr>
        <w:pStyle w:val="Paragraphedeliste"/>
        <w:numPr>
          <w:ilvl w:val="0"/>
          <w:numId w:val="1"/>
        </w:numPr>
        <w:rPr>
          <w:sz w:val="24"/>
          <w:szCs w:val="20"/>
        </w:rPr>
      </w:pPr>
      <w:r>
        <w:rPr>
          <w:sz w:val="24"/>
          <w:szCs w:val="20"/>
        </w:rPr>
        <w:t>Etc.</w:t>
      </w:r>
    </w:p>
    <w:p w14:paraId="504EC02B" w14:textId="3871272D" w:rsidR="00287494" w:rsidRDefault="006C0E76" w:rsidP="00287494">
      <w:pPr>
        <w:rPr>
          <w:sz w:val="24"/>
          <w:szCs w:val="20"/>
        </w:rPr>
      </w:pPr>
      <w:r>
        <w:rPr>
          <w:sz w:val="24"/>
          <w:szCs w:val="20"/>
        </w:rPr>
        <w:t>Pour cela, nous avons décidé de suivre le texte avec les informations donnés puis les reste nous avons essayé de faire dans une « logique », en se questionnant qu’est-ce qui correspondrait le mieux à tel décision.</w:t>
      </w:r>
    </w:p>
    <w:p w14:paraId="3F61A4D7" w14:textId="1FFDB515" w:rsidR="00287494" w:rsidRDefault="00287494" w:rsidP="00287494">
      <w:pPr>
        <w:rPr>
          <w:sz w:val="24"/>
          <w:szCs w:val="20"/>
        </w:rPr>
      </w:pPr>
    </w:p>
    <w:p w14:paraId="5C8AEFA0" w14:textId="2C73D569" w:rsidR="00FE3D5E" w:rsidRDefault="00FE3D5E" w:rsidP="00287494">
      <w:pPr>
        <w:rPr>
          <w:sz w:val="24"/>
          <w:szCs w:val="20"/>
        </w:rPr>
      </w:pPr>
      <w:r>
        <w:rPr>
          <w:sz w:val="24"/>
          <w:szCs w:val="20"/>
        </w:rPr>
        <w:t>Comme pour la tranche d’âge, nous nous sommes demandé si on faisait une autre classe avec tranche d’âge ou des héritages. Pour le coup, nous avons décidé de faire des héritages comme vue en cours.</w:t>
      </w:r>
    </w:p>
    <w:p w14:paraId="7E91FF30" w14:textId="6E8BFCCD" w:rsidR="00FE3D5E" w:rsidRDefault="00200B90" w:rsidP="00287494">
      <w:pPr>
        <w:rPr>
          <w:sz w:val="24"/>
          <w:szCs w:val="20"/>
        </w:rPr>
      </w:pPr>
      <w:r>
        <w:rPr>
          <w:sz w:val="24"/>
          <w:szCs w:val="20"/>
        </w:rPr>
        <w:t>Les héritages ont été donc aussi une grande problématique, devions-nous les réunir ou non.</w:t>
      </w:r>
    </w:p>
    <w:p w14:paraId="19106787" w14:textId="448DDB37" w:rsidR="00FE3D5E" w:rsidRDefault="00FE3D5E" w:rsidP="00287494">
      <w:pPr>
        <w:rPr>
          <w:sz w:val="24"/>
          <w:szCs w:val="20"/>
        </w:rPr>
      </w:pPr>
    </w:p>
    <w:p w14:paraId="2CA43A79" w14:textId="4DF07387" w:rsidR="00150DD5" w:rsidRDefault="007669B8" w:rsidP="00287494">
      <w:pPr>
        <w:rPr>
          <w:sz w:val="24"/>
          <w:szCs w:val="20"/>
        </w:rPr>
      </w:pPr>
      <w:r>
        <w:rPr>
          <w:sz w:val="24"/>
          <w:szCs w:val="20"/>
        </w:rPr>
        <w:t>C’est ainsi, que nous avons créé les classes Adhérents et Epreuves, ainsi que Adhérents et Cours avec pour les deux relations, une sous classe inscription.</w:t>
      </w:r>
    </w:p>
    <w:p w14:paraId="1C8CE088" w14:textId="75F79B0D" w:rsidR="007669B8" w:rsidRDefault="007669B8" w:rsidP="00287494">
      <w:pPr>
        <w:rPr>
          <w:sz w:val="24"/>
          <w:szCs w:val="20"/>
        </w:rPr>
      </w:pPr>
      <w:r>
        <w:rPr>
          <w:sz w:val="24"/>
          <w:szCs w:val="20"/>
        </w:rPr>
        <w:t>Pour préciser l’attribut du prix, le coût de l’inscription à une épreuve ou à un cours.</w:t>
      </w:r>
    </w:p>
    <w:p w14:paraId="3AB61B61" w14:textId="774530E0" w:rsidR="007669B8" w:rsidRDefault="007669B8" w:rsidP="00287494">
      <w:pPr>
        <w:rPr>
          <w:sz w:val="24"/>
          <w:szCs w:val="20"/>
        </w:rPr>
      </w:pPr>
    </w:p>
    <w:p w14:paraId="3470FD02" w14:textId="1C0DDC93" w:rsidR="007669B8" w:rsidRDefault="00CB6B6E" w:rsidP="00287494">
      <w:pPr>
        <w:rPr>
          <w:sz w:val="24"/>
          <w:szCs w:val="20"/>
        </w:rPr>
      </w:pPr>
      <w:r>
        <w:rPr>
          <w:sz w:val="24"/>
          <w:szCs w:val="20"/>
        </w:rPr>
        <w:t>Et il y avait aussi le manège, ou nous avions hésité avec soit une classe, soit un attribut et nous sommes venus par conclure que le manège était à part et qu’il fait faire une association en la mettant donc comme classe.</w:t>
      </w:r>
    </w:p>
    <w:p w14:paraId="20AB9A32" w14:textId="724743DB" w:rsidR="00150DD5" w:rsidRDefault="00150DD5" w:rsidP="00287494">
      <w:pPr>
        <w:rPr>
          <w:sz w:val="24"/>
          <w:szCs w:val="20"/>
        </w:rPr>
      </w:pPr>
    </w:p>
    <w:p w14:paraId="3FC3C4FE" w14:textId="54692441" w:rsidR="00150DD5" w:rsidRDefault="00150DD5" w:rsidP="00287494">
      <w:pPr>
        <w:rPr>
          <w:sz w:val="24"/>
          <w:szCs w:val="20"/>
        </w:rPr>
      </w:pPr>
    </w:p>
    <w:p w14:paraId="60A0C59A" w14:textId="12C985AE" w:rsidR="00150DD5" w:rsidRDefault="00150DD5" w:rsidP="00287494">
      <w:pPr>
        <w:rPr>
          <w:sz w:val="24"/>
          <w:szCs w:val="20"/>
        </w:rPr>
      </w:pPr>
    </w:p>
    <w:p w14:paraId="581A2ACB" w14:textId="7EE88BA1" w:rsidR="00150DD5" w:rsidRDefault="00150DD5" w:rsidP="00287494">
      <w:pPr>
        <w:rPr>
          <w:sz w:val="24"/>
          <w:szCs w:val="20"/>
        </w:rPr>
      </w:pPr>
    </w:p>
    <w:p w14:paraId="3A41902E" w14:textId="004515BF" w:rsidR="00150DD5" w:rsidRDefault="00150DD5" w:rsidP="00287494">
      <w:pPr>
        <w:rPr>
          <w:sz w:val="24"/>
          <w:szCs w:val="20"/>
        </w:rPr>
      </w:pPr>
    </w:p>
    <w:p w14:paraId="755FFC7A" w14:textId="65AB3E75" w:rsidR="00150DD5" w:rsidRDefault="00150DD5" w:rsidP="00287494">
      <w:pPr>
        <w:rPr>
          <w:sz w:val="24"/>
          <w:szCs w:val="20"/>
        </w:rPr>
      </w:pPr>
    </w:p>
    <w:p w14:paraId="7587F59A" w14:textId="77777777" w:rsidR="006B182B" w:rsidRDefault="006B182B" w:rsidP="00287494">
      <w:pPr>
        <w:rPr>
          <w:sz w:val="24"/>
          <w:szCs w:val="20"/>
        </w:rPr>
      </w:pPr>
    </w:p>
    <w:p w14:paraId="20DAFF18" w14:textId="0C78FE55" w:rsidR="00150DD5" w:rsidRDefault="00150DD5" w:rsidP="00287494">
      <w:pPr>
        <w:rPr>
          <w:sz w:val="24"/>
          <w:szCs w:val="20"/>
        </w:rPr>
      </w:pPr>
    </w:p>
    <w:p w14:paraId="18C1C8B7" w14:textId="77777777" w:rsidR="00150DD5" w:rsidRPr="00287494" w:rsidRDefault="00150DD5" w:rsidP="00287494">
      <w:pPr>
        <w:rPr>
          <w:sz w:val="24"/>
          <w:szCs w:val="20"/>
        </w:rPr>
      </w:pPr>
    </w:p>
    <w:p w14:paraId="5707D3E4" w14:textId="5D3DD30B" w:rsidR="003D4A2C" w:rsidRDefault="003D4A2C" w:rsidP="003D4A2C">
      <w:pPr>
        <w:pStyle w:val="Paragraphedeliste"/>
        <w:numPr>
          <w:ilvl w:val="0"/>
          <w:numId w:val="2"/>
        </w:numPr>
        <w:spacing w:after="0"/>
        <w:rPr>
          <w:b/>
          <w:bCs/>
          <w:color w:val="FF0000"/>
          <w:sz w:val="28"/>
          <w:szCs w:val="28"/>
          <w:u w:val="single"/>
        </w:rPr>
      </w:pPr>
      <w:r w:rsidRPr="003D4A2C">
        <w:rPr>
          <w:b/>
          <w:bCs/>
          <w:color w:val="FF0000"/>
          <w:sz w:val="28"/>
          <w:szCs w:val="28"/>
          <w:u w:val="single"/>
        </w:rPr>
        <w:lastRenderedPageBreak/>
        <w:t>Méthode utilisée :</w:t>
      </w:r>
    </w:p>
    <w:p w14:paraId="27D6408A" w14:textId="77777777" w:rsidR="00150DD5" w:rsidRPr="003D4A2C" w:rsidRDefault="00150DD5" w:rsidP="00150DD5">
      <w:pPr>
        <w:pStyle w:val="Paragraphedeliste"/>
        <w:spacing w:after="0"/>
        <w:ind w:left="1080"/>
        <w:rPr>
          <w:b/>
          <w:bCs/>
          <w:color w:val="FF0000"/>
          <w:sz w:val="28"/>
          <w:szCs w:val="28"/>
          <w:u w:val="single"/>
        </w:rPr>
      </w:pPr>
    </w:p>
    <w:p w14:paraId="6258BE3F" w14:textId="77777777" w:rsidR="003D4A2C" w:rsidRPr="003D4A2C" w:rsidRDefault="003D4A2C" w:rsidP="003D4A2C">
      <w:pPr>
        <w:rPr>
          <w:sz w:val="24"/>
          <w:szCs w:val="20"/>
        </w:rPr>
      </w:pPr>
      <w:r w:rsidRPr="003D4A2C">
        <w:rPr>
          <w:sz w:val="24"/>
          <w:szCs w:val="20"/>
        </w:rPr>
        <w:t>Pour commencer, nous avons fait à part, un regroupement des informations (Classes avec tels attributs etc.) Pour pourvoir mieux se retrouver dans nos notes ainsi que dans l’énoncé.</w:t>
      </w:r>
    </w:p>
    <w:p w14:paraId="43FC2A05" w14:textId="6A7A33B3" w:rsidR="003D4A2C" w:rsidRDefault="0054326D" w:rsidP="003D4A2C">
      <w:pPr>
        <w:rPr>
          <w:sz w:val="24"/>
          <w:szCs w:val="20"/>
        </w:rPr>
      </w:pPr>
      <w:r>
        <w:rPr>
          <w:sz w:val="24"/>
          <w:szCs w:val="20"/>
        </w:rPr>
        <w:t>Tout en se questionnant, est-ce que Epreuve à sa propre classe, du coup en sous classe faut-il inscription pour s’</w:t>
      </w:r>
      <w:r w:rsidR="00DC734C">
        <w:rPr>
          <w:sz w:val="24"/>
          <w:szCs w:val="20"/>
        </w:rPr>
        <w:t>inscrire</w:t>
      </w:r>
      <w:r>
        <w:rPr>
          <w:sz w:val="24"/>
          <w:szCs w:val="20"/>
        </w:rPr>
        <w:t xml:space="preserve"> (prix) ou non</w:t>
      </w:r>
      <w:r w:rsidR="00DC734C">
        <w:rPr>
          <w:sz w:val="24"/>
          <w:szCs w:val="20"/>
        </w:rPr>
        <w:t xml:space="preserve"> etc.</w:t>
      </w:r>
    </w:p>
    <w:p w14:paraId="6D1E4A91" w14:textId="77777777" w:rsidR="00DC734C" w:rsidRPr="003D4A2C" w:rsidRDefault="00DC734C" w:rsidP="003D4A2C">
      <w:pPr>
        <w:rPr>
          <w:sz w:val="24"/>
          <w:szCs w:val="20"/>
        </w:rPr>
      </w:pPr>
    </w:p>
    <w:p w14:paraId="3BE4E03A" w14:textId="78810B1D" w:rsidR="003D4A2C" w:rsidRDefault="003D4A2C" w:rsidP="003D4A2C">
      <w:pPr>
        <w:rPr>
          <w:sz w:val="24"/>
          <w:szCs w:val="20"/>
        </w:rPr>
      </w:pPr>
      <w:r w:rsidRPr="003D4A2C">
        <w:rPr>
          <w:sz w:val="24"/>
          <w:szCs w:val="20"/>
        </w:rPr>
        <w:t>Par la suite nous avons placé les associations entre chaque classe correspondante en faisant par étape du texte. C’est ainsi que nous avons remarqué qu’un paragraphe correspondait à une information.</w:t>
      </w:r>
    </w:p>
    <w:p w14:paraId="09944276" w14:textId="123073A3" w:rsidR="000A0978" w:rsidRDefault="000A0978" w:rsidP="003D4A2C">
      <w:pPr>
        <w:rPr>
          <w:sz w:val="24"/>
          <w:szCs w:val="20"/>
        </w:rPr>
      </w:pPr>
      <w:r>
        <w:rPr>
          <w:sz w:val="24"/>
          <w:szCs w:val="20"/>
        </w:rPr>
        <w:t>C’est ainsi que nous avons placé nos Multiplicités en suivant le texte.</w:t>
      </w:r>
    </w:p>
    <w:p w14:paraId="11520257" w14:textId="77777777" w:rsidR="000A0978" w:rsidRDefault="000A0978" w:rsidP="003D4A2C">
      <w:pPr>
        <w:rPr>
          <w:sz w:val="24"/>
          <w:szCs w:val="20"/>
        </w:rPr>
      </w:pPr>
    </w:p>
    <w:p w14:paraId="30FC6031" w14:textId="03D4C95E" w:rsidR="000A0978" w:rsidRDefault="000A0978" w:rsidP="003D4A2C">
      <w:pPr>
        <w:rPr>
          <w:sz w:val="24"/>
          <w:szCs w:val="20"/>
        </w:rPr>
      </w:pPr>
      <w:r>
        <w:rPr>
          <w:sz w:val="24"/>
          <w:szCs w:val="20"/>
        </w:rPr>
        <w:t>Ensuite, il fallait qu’on réfléchisse à comment souhaitons nous placer nos classes pour pouvoir après les associer aux autres classes.</w:t>
      </w:r>
    </w:p>
    <w:p w14:paraId="3C5FDF39" w14:textId="65E08735" w:rsidR="00DC734C" w:rsidRDefault="000A0978" w:rsidP="00DC734C">
      <w:pPr>
        <w:rPr>
          <w:sz w:val="24"/>
          <w:szCs w:val="20"/>
        </w:rPr>
      </w:pPr>
      <w:r>
        <w:rPr>
          <w:sz w:val="24"/>
          <w:szCs w:val="20"/>
        </w:rPr>
        <w:t xml:space="preserve">Pour cela, nous avions fait un schéma sur feuille au brouillon et nous l’avons refait au propre en plaçant ces classes le plus précisément possible et pour pouvoir permettre </w:t>
      </w:r>
      <w:r w:rsidR="00DC734C">
        <w:rPr>
          <w:sz w:val="24"/>
          <w:szCs w:val="20"/>
        </w:rPr>
        <w:t>une meilleure clarté</w:t>
      </w:r>
      <w:r>
        <w:rPr>
          <w:sz w:val="24"/>
          <w:szCs w:val="20"/>
        </w:rPr>
        <w:t>, comme avec la classe « Cheval Monté » se trouvant tout à droite.</w:t>
      </w:r>
    </w:p>
    <w:p w14:paraId="71AFE72D" w14:textId="04448AE9" w:rsidR="00DC734C" w:rsidRDefault="00DC734C" w:rsidP="00DC734C">
      <w:pPr>
        <w:rPr>
          <w:sz w:val="24"/>
          <w:szCs w:val="20"/>
        </w:rPr>
      </w:pPr>
    </w:p>
    <w:p w14:paraId="5491ACF0" w14:textId="348521D1" w:rsidR="00DC734C" w:rsidRDefault="00DC734C" w:rsidP="00DC734C">
      <w:pPr>
        <w:rPr>
          <w:sz w:val="24"/>
          <w:szCs w:val="20"/>
        </w:rPr>
      </w:pPr>
      <w:r>
        <w:rPr>
          <w:sz w:val="24"/>
          <w:szCs w:val="20"/>
        </w:rPr>
        <w:t>C’est pourquoi, pour pouvoir mieux se retrouver, on a décidé de coupé nos tâches, pour ce qui est des classes, nous avons regroupé chacun de notre côté, puis nous avons fait une comparaison de nos résultats, certaines étaient identique, d’autres contraire, c’est à ce moment que nous avons défendu nos choix en se rappuyant sur le texte et en justifiant nos propos.</w:t>
      </w:r>
    </w:p>
    <w:p w14:paraId="726F282A" w14:textId="77777777" w:rsidR="004361F1" w:rsidRDefault="004361F1" w:rsidP="00DC734C">
      <w:pPr>
        <w:rPr>
          <w:sz w:val="24"/>
          <w:szCs w:val="20"/>
        </w:rPr>
      </w:pPr>
    </w:p>
    <w:p w14:paraId="139CFB33" w14:textId="6843F3ED" w:rsidR="00DC734C" w:rsidRPr="00DC734C" w:rsidRDefault="00DC734C" w:rsidP="00DC734C">
      <w:pPr>
        <w:rPr>
          <w:sz w:val="24"/>
          <w:szCs w:val="20"/>
          <w:u w:val="single"/>
        </w:rPr>
      </w:pPr>
      <w:r w:rsidRPr="00DC734C">
        <w:rPr>
          <w:sz w:val="24"/>
          <w:szCs w:val="20"/>
          <w:u w:val="single"/>
        </w:rPr>
        <w:t xml:space="preserve">Exemple : </w:t>
      </w:r>
    </w:p>
    <w:p w14:paraId="11F1B62C" w14:textId="10343842" w:rsidR="00DC734C" w:rsidRDefault="00DC734C" w:rsidP="00DC734C">
      <w:pPr>
        <w:pStyle w:val="Paragraphedeliste"/>
        <w:numPr>
          <w:ilvl w:val="0"/>
          <w:numId w:val="1"/>
        </w:numPr>
        <w:rPr>
          <w:sz w:val="24"/>
          <w:szCs w:val="20"/>
        </w:rPr>
      </w:pPr>
      <w:r>
        <w:rPr>
          <w:sz w:val="24"/>
          <w:szCs w:val="20"/>
        </w:rPr>
        <w:t>Aubin : Super Classe avec Individu =&gt; Nom, Prénom, Adresse.</w:t>
      </w:r>
    </w:p>
    <w:p w14:paraId="717AA469" w14:textId="3E5EEA5C" w:rsidR="00DC734C" w:rsidRDefault="00DC734C" w:rsidP="00DC734C">
      <w:pPr>
        <w:pStyle w:val="Paragraphedeliste"/>
        <w:numPr>
          <w:ilvl w:val="0"/>
          <w:numId w:val="1"/>
        </w:numPr>
        <w:rPr>
          <w:sz w:val="24"/>
          <w:szCs w:val="20"/>
        </w:rPr>
      </w:pPr>
      <w:r>
        <w:rPr>
          <w:sz w:val="24"/>
          <w:szCs w:val="20"/>
        </w:rPr>
        <w:t>Nabil : Classes avec les attributs tels qu’ils sont cités dans le texte.</w:t>
      </w:r>
    </w:p>
    <w:p w14:paraId="2ADE53A4" w14:textId="77777777" w:rsidR="00882C06" w:rsidRDefault="00882C06" w:rsidP="00DC734C">
      <w:pPr>
        <w:rPr>
          <w:sz w:val="24"/>
          <w:szCs w:val="20"/>
        </w:rPr>
      </w:pPr>
    </w:p>
    <w:p w14:paraId="2A8EAEF4" w14:textId="1C154367" w:rsidR="00327AF1" w:rsidRDefault="004361F1" w:rsidP="00AB02A7">
      <w:pPr>
        <w:spacing w:after="200"/>
        <w:rPr>
          <w:sz w:val="24"/>
          <w:szCs w:val="20"/>
        </w:rPr>
      </w:pPr>
      <w:r>
        <w:rPr>
          <w:sz w:val="24"/>
          <w:szCs w:val="20"/>
        </w:rPr>
        <w:t xml:space="preserve">C’est ainsi que nous avons construit notre diagramme des Classes, </w:t>
      </w:r>
      <w:r w:rsidR="001A2703">
        <w:rPr>
          <w:sz w:val="24"/>
          <w:szCs w:val="20"/>
        </w:rPr>
        <w:t>en inscrivant aux classes, les IDENTIFIANTS qui ont été précisés dans le texte.</w:t>
      </w:r>
    </w:p>
    <w:p w14:paraId="3AE56AA5" w14:textId="17E3CB2B" w:rsidR="00882C06" w:rsidRDefault="00882C06" w:rsidP="00882C06">
      <w:pPr>
        <w:rPr>
          <w:sz w:val="24"/>
          <w:szCs w:val="20"/>
        </w:rPr>
      </w:pPr>
      <w:r>
        <w:rPr>
          <w:sz w:val="24"/>
          <w:szCs w:val="20"/>
        </w:rPr>
        <w:t xml:space="preserve">Tout était une question de coordinations, de compréhension mais surtout d’organisation, si nous avions attendu le dernier moment cela aurait été impossible, c’est pour cela que dès le premier jour nous avons surligné dans le texte les classes, attributs, relation etc. le lendemain, création du brouillon chacun de son côté, puis le week-end nous étions en </w:t>
      </w:r>
      <w:proofErr w:type="spellStart"/>
      <w:r>
        <w:rPr>
          <w:sz w:val="24"/>
          <w:szCs w:val="20"/>
        </w:rPr>
        <w:t>visio</w:t>
      </w:r>
      <w:proofErr w:type="spellEnd"/>
      <w:r>
        <w:rPr>
          <w:sz w:val="24"/>
          <w:szCs w:val="20"/>
        </w:rPr>
        <w:t xml:space="preserve"> pour défendre nos propos un maximum.</w:t>
      </w:r>
    </w:p>
    <w:p w14:paraId="18F5FAE1" w14:textId="704A31CB" w:rsidR="00882C06" w:rsidRDefault="00882C06" w:rsidP="00882C06">
      <w:pPr>
        <w:rPr>
          <w:sz w:val="24"/>
          <w:szCs w:val="20"/>
        </w:rPr>
      </w:pPr>
      <w:r>
        <w:rPr>
          <w:sz w:val="24"/>
          <w:szCs w:val="20"/>
        </w:rPr>
        <w:t>Et au fur et à mesure nous avons pris en note nos hypothèses, nos doutes, et nous avons pu clarifier notre diagramme et construire un rapport avec la totalité du contenu demandé.</w:t>
      </w:r>
    </w:p>
    <w:p w14:paraId="5E9548B6" w14:textId="77777777" w:rsidR="001A2703" w:rsidRPr="00D70D02" w:rsidRDefault="001A2703" w:rsidP="00AB02A7">
      <w:pPr>
        <w:spacing w:after="200"/>
      </w:pPr>
    </w:p>
    <w:sectPr w:rsidR="001A2703" w:rsidRPr="00D70D02"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2E52C" w14:textId="77777777" w:rsidR="003D4A2C" w:rsidRDefault="003D4A2C">
      <w:r>
        <w:separator/>
      </w:r>
    </w:p>
    <w:p w14:paraId="38FEAFF0" w14:textId="77777777" w:rsidR="003D4A2C" w:rsidRDefault="003D4A2C"/>
  </w:endnote>
  <w:endnote w:type="continuationSeparator" w:id="0">
    <w:p w14:paraId="10878E69" w14:textId="77777777" w:rsidR="003D4A2C" w:rsidRDefault="003D4A2C">
      <w:r>
        <w:continuationSeparator/>
      </w:r>
    </w:p>
    <w:p w14:paraId="3B6F1535" w14:textId="77777777" w:rsidR="003D4A2C" w:rsidRDefault="003D4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4EB5C4C5"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2E4A9E7F"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54D4C" w14:textId="77777777" w:rsidR="003D4A2C" w:rsidRDefault="003D4A2C">
      <w:r>
        <w:separator/>
      </w:r>
    </w:p>
    <w:p w14:paraId="5F33491B" w14:textId="77777777" w:rsidR="003D4A2C" w:rsidRDefault="003D4A2C"/>
  </w:footnote>
  <w:footnote w:type="continuationSeparator" w:id="0">
    <w:p w14:paraId="058732F2" w14:textId="77777777" w:rsidR="003D4A2C" w:rsidRDefault="003D4A2C">
      <w:r>
        <w:continuationSeparator/>
      </w:r>
    </w:p>
    <w:p w14:paraId="2EBA2656" w14:textId="77777777" w:rsidR="003D4A2C" w:rsidRDefault="003D4A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7FCAB9E1" w14:textId="77777777" w:rsidTr="00360494">
      <w:trPr>
        <w:trHeight w:val="978"/>
      </w:trPr>
      <w:tc>
        <w:tcPr>
          <w:tcW w:w="10035" w:type="dxa"/>
          <w:tcBorders>
            <w:top w:val="nil"/>
            <w:left w:val="nil"/>
            <w:bottom w:val="single" w:sz="36" w:space="0" w:color="34ABA2" w:themeColor="accent3"/>
            <w:right w:val="nil"/>
          </w:tcBorders>
        </w:tcPr>
        <w:p w14:paraId="5CFD62F8" w14:textId="77777777" w:rsidR="00D077E9" w:rsidRDefault="00D077E9">
          <w:pPr>
            <w:pStyle w:val="En-tte"/>
          </w:pPr>
        </w:p>
      </w:tc>
    </w:tr>
  </w:tbl>
  <w:p w14:paraId="1F49DB43"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644"/>
    <w:multiLevelType w:val="hybridMultilevel"/>
    <w:tmpl w:val="E0666C6E"/>
    <w:lvl w:ilvl="0" w:tplc="0142C2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98E45F0"/>
    <w:multiLevelType w:val="hybridMultilevel"/>
    <w:tmpl w:val="BB1A4C76"/>
    <w:lvl w:ilvl="0" w:tplc="756641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2C"/>
    <w:rsid w:val="00010F81"/>
    <w:rsid w:val="0002482E"/>
    <w:rsid w:val="00050324"/>
    <w:rsid w:val="000857E1"/>
    <w:rsid w:val="000A0150"/>
    <w:rsid w:val="000A0978"/>
    <w:rsid w:val="000A0C4C"/>
    <w:rsid w:val="000E2816"/>
    <w:rsid w:val="000E63C9"/>
    <w:rsid w:val="00130E9D"/>
    <w:rsid w:val="00150A6D"/>
    <w:rsid w:val="00150DD5"/>
    <w:rsid w:val="00185B35"/>
    <w:rsid w:val="001A2703"/>
    <w:rsid w:val="001B4C9F"/>
    <w:rsid w:val="001F2BC8"/>
    <w:rsid w:val="001F5F6B"/>
    <w:rsid w:val="00200B90"/>
    <w:rsid w:val="00243EBC"/>
    <w:rsid w:val="00246A35"/>
    <w:rsid w:val="00270C80"/>
    <w:rsid w:val="00284348"/>
    <w:rsid w:val="00287494"/>
    <w:rsid w:val="002F51F5"/>
    <w:rsid w:val="00312137"/>
    <w:rsid w:val="00312271"/>
    <w:rsid w:val="00327AF1"/>
    <w:rsid w:val="00330359"/>
    <w:rsid w:val="0033762F"/>
    <w:rsid w:val="00360494"/>
    <w:rsid w:val="00366C7E"/>
    <w:rsid w:val="00384EA3"/>
    <w:rsid w:val="003A39A1"/>
    <w:rsid w:val="003C2191"/>
    <w:rsid w:val="003C50ED"/>
    <w:rsid w:val="003D3863"/>
    <w:rsid w:val="003D4A2C"/>
    <w:rsid w:val="004110DE"/>
    <w:rsid w:val="004361F1"/>
    <w:rsid w:val="0044085A"/>
    <w:rsid w:val="00472C90"/>
    <w:rsid w:val="004B21A5"/>
    <w:rsid w:val="005037F0"/>
    <w:rsid w:val="00516A86"/>
    <w:rsid w:val="005275F6"/>
    <w:rsid w:val="00532541"/>
    <w:rsid w:val="0054326D"/>
    <w:rsid w:val="00565575"/>
    <w:rsid w:val="00572102"/>
    <w:rsid w:val="00582EB7"/>
    <w:rsid w:val="005F1BB0"/>
    <w:rsid w:val="005F294C"/>
    <w:rsid w:val="006049AC"/>
    <w:rsid w:val="0063592C"/>
    <w:rsid w:val="00653940"/>
    <w:rsid w:val="00656C4D"/>
    <w:rsid w:val="006B182B"/>
    <w:rsid w:val="006C0E76"/>
    <w:rsid w:val="006E5716"/>
    <w:rsid w:val="007302B3"/>
    <w:rsid w:val="00730733"/>
    <w:rsid w:val="00730E3A"/>
    <w:rsid w:val="00736AAF"/>
    <w:rsid w:val="00765B2A"/>
    <w:rsid w:val="007669B8"/>
    <w:rsid w:val="00783A34"/>
    <w:rsid w:val="007C6B52"/>
    <w:rsid w:val="007D16C5"/>
    <w:rsid w:val="00862FE4"/>
    <w:rsid w:val="0086389A"/>
    <w:rsid w:val="0087605E"/>
    <w:rsid w:val="00882C06"/>
    <w:rsid w:val="00891F1F"/>
    <w:rsid w:val="008B1FEE"/>
    <w:rsid w:val="00903C32"/>
    <w:rsid w:val="00903D6B"/>
    <w:rsid w:val="0091275B"/>
    <w:rsid w:val="00916B16"/>
    <w:rsid w:val="009173B9"/>
    <w:rsid w:val="0093335D"/>
    <w:rsid w:val="0093613E"/>
    <w:rsid w:val="00943026"/>
    <w:rsid w:val="00966B81"/>
    <w:rsid w:val="009A466A"/>
    <w:rsid w:val="009C6B05"/>
    <w:rsid w:val="009C7720"/>
    <w:rsid w:val="00A23AFA"/>
    <w:rsid w:val="00A31B3E"/>
    <w:rsid w:val="00A532F3"/>
    <w:rsid w:val="00A61747"/>
    <w:rsid w:val="00A8489E"/>
    <w:rsid w:val="00AB02A7"/>
    <w:rsid w:val="00AC29F3"/>
    <w:rsid w:val="00B231E5"/>
    <w:rsid w:val="00BE6C1C"/>
    <w:rsid w:val="00C02B87"/>
    <w:rsid w:val="00C0540B"/>
    <w:rsid w:val="00C4086D"/>
    <w:rsid w:val="00C9399F"/>
    <w:rsid w:val="00CA1896"/>
    <w:rsid w:val="00CB5B28"/>
    <w:rsid w:val="00CB6B6E"/>
    <w:rsid w:val="00CF5371"/>
    <w:rsid w:val="00D0323A"/>
    <w:rsid w:val="00D0559F"/>
    <w:rsid w:val="00D077E9"/>
    <w:rsid w:val="00D349A4"/>
    <w:rsid w:val="00D42CB7"/>
    <w:rsid w:val="00D5413D"/>
    <w:rsid w:val="00D570A9"/>
    <w:rsid w:val="00D70D02"/>
    <w:rsid w:val="00D770C7"/>
    <w:rsid w:val="00D86945"/>
    <w:rsid w:val="00D90290"/>
    <w:rsid w:val="00DC479A"/>
    <w:rsid w:val="00DC734C"/>
    <w:rsid w:val="00DD152F"/>
    <w:rsid w:val="00DE213F"/>
    <w:rsid w:val="00DF027C"/>
    <w:rsid w:val="00E00A32"/>
    <w:rsid w:val="00E16849"/>
    <w:rsid w:val="00E22ACD"/>
    <w:rsid w:val="00E620B0"/>
    <w:rsid w:val="00E81B40"/>
    <w:rsid w:val="00EF555B"/>
    <w:rsid w:val="00F027BB"/>
    <w:rsid w:val="00F11DCF"/>
    <w:rsid w:val="00F162EA"/>
    <w:rsid w:val="00F52D27"/>
    <w:rsid w:val="00F83527"/>
    <w:rsid w:val="00FB26E1"/>
    <w:rsid w:val="00FD583F"/>
    <w:rsid w:val="00FD7488"/>
    <w:rsid w:val="00FE3D5E"/>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F6ACB"/>
  <w15:docId w15:val="{1BE34FFB-CF84-42F8-84E7-43EB72C8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Paragraphedeliste">
    <w:name w:val="List Paragraph"/>
    <w:basedOn w:val="Normal"/>
    <w:uiPriority w:val="34"/>
    <w:qFormat/>
    <w:rsid w:val="003D4A2C"/>
    <w:pPr>
      <w:spacing w:after="160" w:line="259" w:lineRule="auto"/>
      <w:ind w:left="720"/>
      <w:contextualSpacing/>
    </w:pPr>
    <w:rPr>
      <w:rFonts w:eastAsiaTheme="minorHAnsi"/>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fr-FR%7b9CDCCF0F-2D01-4FEC-AE31-382D543070E6%7d\%7b128D4274-DC06-4E41-BEC0-B7DCB40762AF%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96376C950483F8F0A4E1F8F42F0DF"/>
        <w:category>
          <w:name w:val="Général"/>
          <w:gallery w:val="placeholder"/>
        </w:category>
        <w:types>
          <w:type w:val="bbPlcHdr"/>
        </w:types>
        <w:behaviors>
          <w:behavior w:val="content"/>
        </w:behaviors>
        <w:guid w:val="{7F31FCBF-14A5-4724-976B-FF1550281E25}"/>
      </w:docPartPr>
      <w:docPartBody>
        <w:p w:rsidR="00EB6686" w:rsidRDefault="00EB6686">
          <w:pPr>
            <w:pStyle w:val="B7296376C950483F8F0A4E1F8F42F0DF"/>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86"/>
    <w:rsid w:val="00EB6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B7296376C950483F8F0A4E1F8F42F0DF">
    <w:name w:val="B7296376C950483F8F0A4E1F8F42F0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{128D4274-DC06-4E41-BEC0-B7DCB40762AF}tf16392850_win32</Template>
  <TotalTime>0</TotalTime>
  <Pages>4</Pages>
  <Words>645</Words>
  <Characters>3552</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Aubin Tourais</dc:creator>
  <cp:keywords/>
  <cp:lastModifiedBy>Aubin</cp:lastModifiedBy>
  <cp:revision>2</cp:revision>
  <cp:lastPrinted>2006-08-01T17:47:00Z</cp:lastPrinted>
  <dcterms:created xsi:type="dcterms:W3CDTF">2022-01-14T17:25:00Z</dcterms:created>
  <dcterms:modified xsi:type="dcterms:W3CDTF">2022-01-14T17:25:00Z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