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C75B" w14:textId="3AFC67DC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9A4C0D" wp14:editId="47647081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680F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733CE059" wp14:editId="0177AE3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2A932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BB17" w14:textId="234CD4F2" w:rsidR="00D077E9" w:rsidRDefault="003D4A2C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5921BE8" wp14:editId="614584DF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103512" w14:textId="77777777" w:rsidR="003D4A2C" w:rsidRDefault="003D4A2C" w:rsidP="003D4A2C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SAE 1.04 </w:t>
                                  </w:r>
                                </w:p>
                                <w:p w14:paraId="56D0CCC7" w14:textId="77777777" w:rsidR="003D4A2C" w:rsidRPr="00D86945" w:rsidRDefault="003D4A2C" w:rsidP="003D4A2C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Base de Données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921B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" filled="f" stroked="f" strokeweight=".5pt">
                      <v:textbox>
                        <w:txbxContent>
                          <w:p w14:paraId="26103512" w14:textId="77777777" w:rsidR="003D4A2C" w:rsidRDefault="003D4A2C" w:rsidP="003D4A2C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 xml:space="preserve">SAE 1.04 </w:t>
                            </w:r>
                          </w:p>
                          <w:p w14:paraId="56D0CCC7" w14:textId="77777777" w:rsidR="003D4A2C" w:rsidRPr="00D86945" w:rsidRDefault="003D4A2C" w:rsidP="003D4A2C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Base de Données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7452EA7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4F3193B" wp14:editId="0D1BDDF4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00CD6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D4ADA5D" w14:textId="77777777" w:rsidR="003D4A2C" w:rsidRDefault="003D4A2C" w:rsidP="00AB02A7"/>
          <w:p w14:paraId="76C50A57" w14:textId="2BA7E513" w:rsidR="003D4A2C" w:rsidRDefault="003D4A2C" w:rsidP="00AB02A7"/>
        </w:tc>
      </w:tr>
      <w:tr w:rsidR="00D077E9" w14:paraId="7A25EF1D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5C4091" w14:textId="21E3D0E8" w:rsidR="00D077E9" w:rsidRDefault="003D4A2C" w:rsidP="00AB02A7">
            <w:pPr>
              <w:rPr>
                <w:noProof/>
              </w:rPr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BD21EAB" wp14:editId="6EF526C5">
                      <wp:extent cx="3448050" cy="3974123"/>
                      <wp:effectExtent l="0" t="0" r="0" b="7620"/>
                      <wp:docPr id="9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8050" cy="39741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3D80B8" w14:textId="77777777" w:rsidR="003D4A2C" w:rsidRDefault="003D4A2C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14:paraId="3E57F8E8" w14:textId="77777777" w:rsidR="003D4A2C" w:rsidRDefault="003D4A2C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14:paraId="159C227D" w14:textId="2C7FCFE9" w:rsidR="003D4A2C" w:rsidRPr="003D4A2C" w:rsidRDefault="003D4A2C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  <w:r w:rsidRPr="003D4A2C">
                                    <w:rPr>
                                      <w:sz w:val="48"/>
                                      <w:szCs w:val="40"/>
                                    </w:rPr>
                                    <w:t>BUT 1.</w:t>
                                  </w:r>
                                </w:p>
                                <w:p w14:paraId="288520A8" w14:textId="6E8F6D00" w:rsidR="003D4A2C" w:rsidRPr="003D4A2C" w:rsidRDefault="003D4A2C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  <w:r w:rsidRPr="003D4A2C">
                                    <w:rPr>
                                      <w:sz w:val="48"/>
                                      <w:szCs w:val="40"/>
                                    </w:rPr>
                                    <w:t xml:space="preserve">Informatique </w:t>
                                  </w:r>
                                </w:p>
                                <w:p w14:paraId="0F5579E3" w14:textId="09C114E5" w:rsidR="003D4A2C" w:rsidRDefault="003D4A2C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  <w:r w:rsidRPr="003D4A2C">
                                    <w:rPr>
                                      <w:sz w:val="48"/>
                                      <w:szCs w:val="40"/>
                                    </w:rPr>
                                    <w:t>Groupe 1</w:t>
                                  </w:r>
                                </w:p>
                                <w:p w14:paraId="4F4B5255" w14:textId="17A2691D" w:rsidR="000857E1" w:rsidRDefault="000857E1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14:paraId="4CA73608" w14:textId="62933105" w:rsidR="000857E1" w:rsidRPr="00554736" w:rsidRDefault="000857E1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0857E1">
                                    <w:rPr>
                                      <w:sz w:val="32"/>
                                      <w:szCs w:val="24"/>
                                      <w:u w:val="single"/>
                                    </w:rPr>
                                    <w:t xml:space="preserve">Page </w:t>
                                  </w:r>
                                  <w:r w:rsidR="00554736">
                                    <w:rPr>
                                      <w:sz w:val="32"/>
                                      <w:szCs w:val="24"/>
                                      <w:u w:val="single"/>
                                    </w:rPr>
                                    <w:t>1 – 7 :</w:t>
                                  </w:r>
                                  <w:r w:rsidR="00554736" w:rsidRPr="00554736">
                                    <w:rPr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r w:rsidR="00554736">
                                    <w:rPr>
                                      <w:sz w:val="32"/>
                                      <w:szCs w:val="24"/>
                                    </w:rPr>
                                    <w:t>Insertions tuples</w:t>
                                  </w:r>
                                </w:p>
                                <w:p w14:paraId="1C445E67" w14:textId="77777777" w:rsidR="000857E1" w:rsidRDefault="000857E1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</w:p>
                                <w:p w14:paraId="707B745C" w14:textId="77777777" w:rsidR="000857E1" w:rsidRDefault="000857E1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</w:p>
                                <w:p w14:paraId="3159AB25" w14:textId="7B43EC10" w:rsidR="000857E1" w:rsidRPr="000857E1" w:rsidRDefault="000857E1" w:rsidP="003D4A2C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0857E1">
                                    <w:rPr>
                                      <w:sz w:val="32"/>
                                      <w:szCs w:val="24"/>
                                      <w:u w:val="single"/>
                                    </w:rPr>
                                    <w:t xml:space="preserve">Pages </w:t>
                                  </w:r>
                                  <w:r w:rsidR="00554736">
                                    <w:rPr>
                                      <w:sz w:val="32"/>
                                      <w:szCs w:val="24"/>
                                      <w:u w:val="single"/>
                                    </w:rPr>
                                    <w:t>8</w:t>
                                  </w:r>
                                  <w:r>
                                    <w:rPr>
                                      <w:sz w:val="32"/>
                                      <w:szCs w:val="24"/>
                                    </w:rPr>
                                    <w:t> : Méthodes Utilisées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D21EAB" id="_x0000_s1027" type="#_x0000_t202" style="width:271.5pt;height:3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" filled="f" stroked="f" strokeweight=".5pt">
                      <v:textbox>
                        <w:txbxContent>
                          <w:p w14:paraId="223D80B8" w14:textId="77777777" w:rsidR="003D4A2C" w:rsidRDefault="003D4A2C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</w:p>
                          <w:p w14:paraId="3E57F8E8" w14:textId="77777777" w:rsidR="003D4A2C" w:rsidRDefault="003D4A2C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</w:p>
                          <w:p w14:paraId="159C227D" w14:textId="2C7FCFE9" w:rsidR="003D4A2C" w:rsidRPr="003D4A2C" w:rsidRDefault="003D4A2C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  <w:r w:rsidRPr="003D4A2C">
                              <w:rPr>
                                <w:sz w:val="48"/>
                                <w:szCs w:val="40"/>
                              </w:rPr>
                              <w:t>BUT 1.</w:t>
                            </w:r>
                          </w:p>
                          <w:p w14:paraId="288520A8" w14:textId="6E8F6D00" w:rsidR="003D4A2C" w:rsidRPr="003D4A2C" w:rsidRDefault="003D4A2C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  <w:r w:rsidRPr="003D4A2C">
                              <w:rPr>
                                <w:sz w:val="48"/>
                                <w:szCs w:val="40"/>
                              </w:rPr>
                              <w:t xml:space="preserve">Informatique </w:t>
                            </w:r>
                          </w:p>
                          <w:p w14:paraId="0F5579E3" w14:textId="09C114E5" w:rsidR="003D4A2C" w:rsidRDefault="003D4A2C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  <w:r w:rsidRPr="003D4A2C">
                              <w:rPr>
                                <w:sz w:val="48"/>
                                <w:szCs w:val="40"/>
                              </w:rPr>
                              <w:t>Groupe 1</w:t>
                            </w:r>
                          </w:p>
                          <w:p w14:paraId="4F4B5255" w14:textId="17A2691D" w:rsidR="000857E1" w:rsidRDefault="000857E1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</w:p>
                          <w:p w14:paraId="4CA73608" w14:textId="62933105" w:rsidR="000857E1" w:rsidRPr="00554736" w:rsidRDefault="000857E1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 w:rsidRPr="000857E1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Page </w:t>
                            </w:r>
                            <w:r w:rsidR="00554736">
                              <w:rPr>
                                <w:sz w:val="32"/>
                                <w:szCs w:val="24"/>
                                <w:u w:val="single"/>
                              </w:rPr>
                              <w:t>1 – 7 :</w:t>
                            </w:r>
                            <w:r w:rsidR="00554736" w:rsidRPr="00554736"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554736">
                              <w:rPr>
                                <w:sz w:val="32"/>
                                <w:szCs w:val="24"/>
                              </w:rPr>
                              <w:t>Insertions tuples</w:t>
                            </w:r>
                          </w:p>
                          <w:p w14:paraId="1C445E67" w14:textId="77777777" w:rsidR="000857E1" w:rsidRDefault="000857E1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  <w:p w14:paraId="707B745C" w14:textId="77777777" w:rsidR="000857E1" w:rsidRDefault="000857E1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  <w:p w14:paraId="3159AB25" w14:textId="7B43EC10" w:rsidR="000857E1" w:rsidRPr="000857E1" w:rsidRDefault="000857E1" w:rsidP="003D4A2C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 w:rsidRPr="000857E1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Pages </w:t>
                            </w:r>
                            <w:r w:rsidR="00554736">
                              <w:rPr>
                                <w:sz w:val="32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> : Méthodes Utilisées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18B1E710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B69AF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11E943D" wp14:editId="0D299D4A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425AC6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763050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CC5234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1E7420C" w14:textId="18F6901E" w:rsidR="00D077E9" w:rsidRPr="003D4A2C" w:rsidRDefault="00554736" w:rsidP="003D4A2C">
            <w:pPr>
              <w:jc w:val="center"/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B7296376C950483F8F0A4E1F8F42F0DF"/>
                </w:placeholder>
                <w15:appearance w15:val="hidden"/>
              </w:sdtPr>
              <w:sdtEndPr/>
              <w:sdtContent>
                <w:r w:rsidR="003D4A2C" w:rsidRPr="003D4A2C">
                  <w:rPr>
                    <w:sz w:val="36"/>
                    <w:szCs w:val="28"/>
                  </w:rPr>
                  <w:t>Aubin TOURAIS</w:t>
                </w:r>
              </w:sdtContent>
            </w:sdt>
          </w:p>
          <w:p w14:paraId="6FDD855F" w14:textId="757B9D93" w:rsidR="00D077E9" w:rsidRPr="003D4A2C" w:rsidRDefault="003D4A2C" w:rsidP="003D4A2C">
            <w:pPr>
              <w:jc w:val="center"/>
              <w:rPr>
                <w:sz w:val="36"/>
                <w:szCs w:val="28"/>
              </w:rPr>
            </w:pPr>
            <w:r w:rsidRPr="003D4A2C">
              <w:rPr>
                <w:sz w:val="36"/>
                <w:szCs w:val="28"/>
                <w:lang w:bidi="fr-FR"/>
              </w:rPr>
              <w:t>N</w:t>
            </w:r>
            <w:r w:rsidRPr="003D4A2C">
              <w:rPr>
                <w:sz w:val="36"/>
                <w:szCs w:val="28"/>
              </w:rPr>
              <w:t>abil BRAHMI</w:t>
            </w:r>
          </w:p>
          <w:p w14:paraId="2052848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FC611D1" w14:textId="5513BC69" w:rsidR="00AB02A7" w:rsidRDefault="00AB02A7" w:rsidP="003D4A2C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35BE64" wp14:editId="4EC7B18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31B6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3DF53A08" w14:textId="7F7FF83F" w:rsidR="003D4A2C" w:rsidRPr="00853DAD" w:rsidRDefault="003D4A2C" w:rsidP="003D4A2C">
      <w:pPr>
        <w:rPr>
          <w:b w:val="0"/>
          <w:bCs/>
          <w:sz w:val="24"/>
          <w:szCs w:val="24"/>
          <w:u w:val="single"/>
        </w:rPr>
      </w:pPr>
      <w:r w:rsidRPr="00853DAD">
        <w:rPr>
          <w:bCs/>
          <w:sz w:val="24"/>
          <w:szCs w:val="24"/>
          <w:u w:val="single"/>
        </w:rPr>
        <w:lastRenderedPageBreak/>
        <w:t xml:space="preserve">Rapport </w:t>
      </w:r>
      <w:r w:rsidR="00EF2ACD">
        <w:rPr>
          <w:bCs/>
          <w:sz w:val="24"/>
          <w:szCs w:val="24"/>
          <w:u w:val="single"/>
        </w:rPr>
        <w:t>3</w:t>
      </w:r>
      <w:r w:rsidR="005F294C" w:rsidRPr="005F294C">
        <w:rPr>
          <w:bCs/>
          <w:sz w:val="24"/>
          <w:szCs w:val="24"/>
          <w:u w:val="single"/>
          <w:vertAlign w:val="superscript"/>
        </w:rPr>
        <w:t>ème</w:t>
      </w:r>
      <w:r w:rsidRPr="00853DAD">
        <w:rPr>
          <w:bCs/>
          <w:sz w:val="24"/>
          <w:szCs w:val="24"/>
          <w:u w:val="single"/>
        </w:rPr>
        <w:t xml:space="preserve"> étape :</w:t>
      </w:r>
    </w:p>
    <w:p w14:paraId="03C01BD4" w14:textId="7A42837D" w:rsidR="003D4A2C" w:rsidRPr="003D4A2C" w:rsidRDefault="003D4A2C" w:rsidP="003D4A2C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D4A2C">
        <w:rPr>
          <w:b/>
          <w:bCs/>
          <w:sz w:val="24"/>
          <w:szCs w:val="24"/>
        </w:rPr>
        <w:t xml:space="preserve"> </w:t>
      </w:r>
      <w:r w:rsidR="00EF2ACD">
        <w:rPr>
          <w:b/>
          <w:bCs/>
          <w:sz w:val="24"/>
          <w:szCs w:val="24"/>
        </w:rPr>
        <w:t>Test de la base de données</w:t>
      </w:r>
      <w:r w:rsidR="005F294C">
        <w:rPr>
          <w:b/>
          <w:bCs/>
          <w:sz w:val="24"/>
          <w:szCs w:val="24"/>
        </w:rPr>
        <w:t xml:space="preserve"> (à rendre le </w:t>
      </w:r>
      <w:r w:rsidR="00EF2ACD">
        <w:rPr>
          <w:b/>
          <w:bCs/>
          <w:sz w:val="24"/>
          <w:szCs w:val="24"/>
        </w:rPr>
        <w:t>27</w:t>
      </w:r>
      <w:r w:rsidR="005F294C">
        <w:rPr>
          <w:b/>
          <w:bCs/>
          <w:sz w:val="24"/>
          <w:szCs w:val="24"/>
        </w:rPr>
        <w:t xml:space="preserve"> janvier)</w:t>
      </w:r>
    </w:p>
    <w:p w14:paraId="5CA64462" w14:textId="3043F3E8" w:rsidR="0087605E" w:rsidRDefault="0087605E" w:rsidP="00AB02A7">
      <w:pPr>
        <w:spacing w:after="200"/>
      </w:pPr>
    </w:p>
    <w:p w14:paraId="0DACB938" w14:textId="62C3F2D3" w:rsidR="00582EB7" w:rsidRPr="005F294C" w:rsidRDefault="003D4A2C" w:rsidP="005F294C">
      <w:pPr>
        <w:pStyle w:val="Paragraphedeliste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u w:val="single"/>
        </w:rPr>
      </w:pPr>
      <w:r w:rsidRPr="00327AF1">
        <w:rPr>
          <w:b/>
          <w:bCs/>
          <w:color w:val="FF0000"/>
          <w:sz w:val="28"/>
          <w:szCs w:val="28"/>
          <w:u w:val="single"/>
        </w:rPr>
        <w:t>Réponses à la question :</w:t>
      </w:r>
    </w:p>
    <w:tbl>
      <w:tblPr>
        <w:tblStyle w:val="Grilledutableau"/>
        <w:tblW w:w="4995" w:type="pct"/>
        <w:tblLook w:val="04A0" w:firstRow="1" w:lastRow="0" w:firstColumn="1" w:lastColumn="0" w:noHBand="0" w:noVBand="1"/>
      </w:tblPr>
      <w:tblGrid>
        <w:gridCol w:w="5007"/>
        <w:gridCol w:w="5007"/>
      </w:tblGrid>
      <w:tr w:rsidR="00DF7907" w14:paraId="5EE76B4A" w14:textId="77777777" w:rsidTr="001430B7">
        <w:trPr>
          <w:trHeight w:val="1462"/>
        </w:trPr>
        <w:tc>
          <w:tcPr>
            <w:tcW w:w="2500" w:type="pct"/>
          </w:tcPr>
          <w:p w14:paraId="5901C82E" w14:textId="77777777" w:rsidR="00E43D6B" w:rsidRDefault="00E43D6B" w:rsidP="00E43D6B">
            <w:pPr>
              <w:jc w:val="center"/>
            </w:pPr>
          </w:p>
          <w:p w14:paraId="47707B8B" w14:textId="1691233E" w:rsidR="00DF7907" w:rsidRDefault="00DF7907" w:rsidP="00E43D6B">
            <w:pPr>
              <w:jc w:val="center"/>
            </w:pPr>
            <w:r>
              <w:t>Liste des tuples</w:t>
            </w:r>
          </w:p>
        </w:tc>
        <w:tc>
          <w:tcPr>
            <w:tcW w:w="2500" w:type="pct"/>
          </w:tcPr>
          <w:p w14:paraId="2069D15A" w14:textId="77777777" w:rsidR="00E43D6B" w:rsidRDefault="00E43D6B" w:rsidP="00DF7907">
            <w:pPr>
              <w:jc w:val="center"/>
            </w:pPr>
          </w:p>
          <w:p w14:paraId="41406820" w14:textId="2C06EAC8" w:rsidR="00DF7907" w:rsidRDefault="00DF7907" w:rsidP="00DF7907">
            <w:pPr>
              <w:jc w:val="center"/>
            </w:pPr>
            <w:r>
              <w:t>Ce qu’ils ont permis de tester</w:t>
            </w:r>
          </w:p>
        </w:tc>
      </w:tr>
      <w:tr w:rsidR="00DF7907" w14:paraId="6BA7410B" w14:textId="77777777" w:rsidTr="001430B7">
        <w:trPr>
          <w:trHeight w:val="3664"/>
        </w:trPr>
        <w:tc>
          <w:tcPr>
            <w:tcW w:w="2500" w:type="pct"/>
          </w:tcPr>
          <w:p w14:paraId="38788DDC" w14:textId="77777777" w:rsidR="00DF7907" w:rsidRDefault="00DF7907" w:rsidP="003D4A2C">
            <w:r>
              <w:t xml:space="preserve">INSERT INTO </w:t>
            </w:r>
            <w:proofErr w:type="spellStart"/>
            <w:r>
              <w:t>CodeTarif</w:t>
            </w:r>
            <w:proofErr w:type="spellEnd"/>
            <w:r>
              <w:t xml:space="preserve"> (</w:t>
            </w:r>
          </w:p>
          <w:p w14:paraId="5066DA17" w14:textId="77777777" w:rsidR="00DF7907" w:rsidRDefault="00DF7907" w:rsidP="003D4A2C">
            <w:r>
              <w:t xml:space="preserve"> </w:t>
            </w:r>
            <w:proofErr w:type="spellStart"/>
            <w:proofErr w:type="gramStart"/>
            <w:r>
              <w:t>idCode</w:t>
            </w:r>
            <w:proofErr w:type="spellEnd"/>
            <w:proofErr w:type="gramEnd"/>
            <w:r>
              <w:t xml:space="preserve">, </w:t>
            </w:r>
          </w:p>
          <w:p w14:paraId="1284E41F" w14:textId="77777777" w:rsidR="00DF7907" w:rsidRDefault="00DF7907" w:rsidP="003D4A2C">
            <w:proofErr w:type="spellStart"/>
            <w:proofErr w:type="gramStart"/>
            <w:r>
              <w:t>coeff</w:t>
            </w:r>
            <w:proofErr w:type="spellEnd"/>
            <w:proofErr w:type="gramEnd"/>
            <w:r>
              <w:t>)</w:t>
            </w:r>
          </w:p>
          <w:p w14:paraId="47C0AE5B" w14:textId="77777777" w:rsidR="00DF7907" w:rsidRDefault="00DF7907" w:rsidP="003D4A2C">
            <w:r>
              <w:t xml:space="preserve"> VALUES ( </w:t>
            </w:r>
          </w:p>
          <w:p w14:paraId="4B484F7A" w14:textId="77777777" w:rsidR="00DF7907" w:rsidRDefault="00DF7907" w:rsidP="003D4A2C">
            <w:r>
              <w:t>0,</w:t>
            </w:r>
          </w:p>
          <w:p w14:paraId="6F0BE3A6" w14:textId="45EDB512" w:rsidR="00DF7907" w:rsidRDefault="00DF7907" w:rsidP="003D4A2C">
            <w:r>
              <w:t xml:space="preserve"> 1) ;</w:t>
            </w:r>
          </w:p>
        </w:tc>
        <w:tc>
          <w:tcPr>
            <w:tcW w:w="2500" w:type="pct"/>
          </w:tcPr>
          <w:p w14:paraId="6F6679AB" w14:textId="77777777" w:rsidR="00DF7907" w:rsidRDefault="00DF7907" w:rsidP="003D4A2C"/>
          <w:p w14:paraId="19ED8001" w14:textId="77777777" w:rsidR="00DF7907" w:rsidRDefault="00DF7907" w:rsidP="003D4A2C"/>
          <w:p w14:paraId="0266E909" w14:textId="77777777" w:rsidR="001430B7" w:rsidRDefault="001430B7" w:rsidP="003D4A2C"/>
          <w:p w14:paraId="38BB3F9D" w14:textId="77777777" w:rsidR="001430B7" w:rsidRDefault="001430B7" w:rsidP="003D4A2C"/>
          <w:p w14:paraId="36295B7B" w14:textId="4106B0D9" w:rsidR="00DF7907" w:rsidRDefault="00DF7907" w:rsidP="003D4A2C">
            <w:r>
              <w:t>Le type des attributs</w:t>
            </w:r>
          </w:p>
        </w:tc>
      </w:tr>
      <w:tr w:rsidR="00DF7907" w14:paraId="3ADC6421" w14:textId="77777777" w:rsidTr="001430B7">
        <w:trPr>
          <w:trHeight w:val="2839"/>
        </w:trPr>
        <w:tc>
          <w:tcPr>
            <w:tcW w:w="2500" w:type="pct"/>
          </w:tcPr>
          <w:p w14:paraId="5F4DC02D" w14:textId="77777777" w:rsidR="00DF7907" w:rsidRPr="00DF7907" w:rsidRDefault="00DF7907" w:rsidP="003D4A2C">
            <w:pPr>
              <w:rPr>
                <w:lang w:val="en-US"/>
              </w:rPr>
            </w:pPr>
            <w:r w:rsidRPr="00DF7907">
              <w:rPr>
                <w:lang w:val="en-US"/>
              </w:rPr>
              <w:t xml:space="preserve">INSERT INTO </w:t>
            </w:r>
            <w:proofErr w:type="spellStart"/>
            <w:r w:rsidRPr="00DF7907">
              <w:rPr>
                <w:lang w:val="en-US"/>
              </w:rPr>
              <w:t>CodeTarif</w:t>
            </w:r>
            <w:proofErr w:type="spellEnd"/>
            <w:r w:rsidRPr="00DF7907">
              <w:rPr>
                <w:lang w:val="en-US"/>
              </w:rPr>
              <w:t xml:space="preserve"> (</w:t>
            </w:r>
          </w:p>
          <w:p w14:paraId="5867EEC0" w14:textId="77777777" w:rsidR="00DF7907" w:rsidRPr="00DF7907" w:rsidRDefault="00DF7907" w:rsidP="003D4A2C">
            <w:pPr>
              <w:rPr>
                <w:lang w:val="en-US"/>
              </w:rPr>
            </w:pPr>
            <w:r w:rsidRPr="00DF7907">
              <w:rPr>
                <w:lang w:val="en-US"/>
              </w:rPr>
              <w:t xml:space="preserve"> </w:t>
            </w:r>
            <w:proofErr w:type="spellStart"/>
            <w:r w:rsidRPr="00DF7907">
              <w:rPr>
                <w:lang w:val="en-US"/>
              </w:rPr>
              <w:t>idCode</w:t>
            </w:r>
            <w:proofErr w:type="spellEnd"/>
            <w:r w:rsidRPr="00DF7907">
              <w:rPr>
                <w:lang w:val="en-US"/>
              </w:rPr>
              <w:t xml:space="preserve">, </w:t>
            </w:r>
          </w:p>
          <w:p w14:paraId="5DFDEA16" w14:textId="77777777" w:rsidR="00DF7907" w:rsidRPr="00DF7907" w:rsidRDefault="00DF7907" w:rsidP="003D4A2C">
            <w:pPr>
              <w:rPr>
                <w:lang w:val="en-US"/>
              </w:rPr>
            </w:pPr>
            <w:proofErr w:type="spellStart"/>
            <w:r w:rsidRPr="00DF7907">
              <w:rPr>
                <w:lang w:val="en-US"/>
              </w:rPr>
              <w:t>coeff</w:t>
            </w:r>
            <w:proofErr w:type="spellEnd"/>
            <w:r w:rsidRPr="00DF7907">
              <w:rPr>
                <w:lang w:val="en-US"/>
              </w:rPr>
              <w:t xml:space="preserve">) </w:t>
            </w:r>
          </w:p>
          <w:p w14:paraId="2E7E7E5A" w14:textId="77777777" w:rsidR="00DF7907" w:rsidRDefault="00DF7907" w:rsidP="003D4A2C">
            <w:r>
              <w:t xml:space="preserve">VALUES ( </w:t>
            </w:r>
          </w:p>
          <w:p w14:paraId="426BC9D7" w14:textId="77777777" w:rsidR="00DF7907" w:rsidRDefault="00DF7907" w:rsidP="003D4A2C">
            <w:r>
              <w:t xml:space="preserve">0, </w:t>
            </w:r>
          </w:p>
          <w:p w14:paraId="0A772827" w14:textId="45C219FD" w:rsidR="00DF7907" w:rsidRDefault="00DF7907" w:rsidP="003D4A2C">
            <w:r>
              <w:t>2) ;</w:t>
            </w:r>
          </w:p>
        </w:tc>
        <w:tc>
          <w:tcPr>
            <w:tcW w:w="2500" w:type="pct"/>
          </w:tcPr>
          <w:p w14:paraId="61DF70F6" w14:textId="77777777" w:rsidR="00DF7907" w:rsidRDefault="00DF7907" w:rsidP="003D4A2C"/>
          <w:p w14:paraId="40583548" w14:textId="77777777" w:rsidR="00DF7907" w:rsidRDefault="00DF7907" w:rsidP="003D4A2C"/>
          <w:p w14:paraId="2677A232" w14:textId="77777777" w:rsidR="001430B7" w:rsidRDefault="001430B7" w:rsidP="003D4A2C"/>
          <w:p w14:paraId="184C1C0A" w14:textId="569628A3" w:rsidR="00DF7907" w:rsidRDefault="00DF7907" w:rsidP="003D4A2C">
            <w:r>
              <w:t>La contrainte de clé</w:t>
            </w:r>
          </w:p>
        </w:tc>
      </w:tr>
      <w:tr w:rsidR="00DF7907" w14:paraId="37D5F4BC" w14:textId="77777777" w:rsidTr="00DF7907">
        <w:tc>
          <w:tcPr>
            <w:tcW w:w="2500" w:type="pct"/>
          </w:tcPr>
          <w:p w14:paraId="571A36A9" w14:textId="77777777" w:rsidR="00093B1C" w:rsidRPr="00093B1C" w:rsidRDefault="00DF7907" w:rsidP="00DF7907">
            <w:pPr>
              <w:tabs>
                <w:tab w:val="left" w:pos="3575"/>
              </w:tabs>
              <w:rPr>
                <w:lang w:val="en-US"/>
              </w:rPr>
            </w:pPr>
            <w:r w:rsidRPr="00093B1C">
              <w:rPr>
                <w:lang w:val="en-US"/>
              </w:rPr>
              <w:t xml:space="preserve">INSERT INTO Reduction ( </w:t>
            </w:r>
          </w:p>
          <w:p w14:paraId="2A2B8D70" w14:textId="77777777" w:rsidR="00093B1C" w:rsidRPr="00093B1C" w:rsidRDefault="00DF7907" w:rsidP="00DF7907">
            <w:pPr>
              <w:tabs>
                <w:tab w:val="left" w:pos="3575"/>
              </w:tabs>
              <w:rPr>
                <w:lang w:val="en-US"/>
              </w:rPr>
            </w:pPr>
            <w:proofErr w:type="spellStart"/>
            <w:r w:rsidRPr="00093B1C">
              <w:rPr>
                <w:lang w:val="en-US"/>
              </w:rPr>
              <w:t>codeReduc</w:t>
            </w:r>
            <w:proofErr w:type="spellEnd"/>
            <w:r w:rsidRPr="00093B1C">
              <w:rPr>
                <w:lang w:val="en-US"/>
              </w:rPr>
              <w:t>,</w:t>
            </w:r>
          </w:p>
          <w:p w14:paraId="4C399565" w14:textId="582519A2" w:rsidR="00093B1C" w:rsidRPr="00093B1C" w:rsidRDefault="00DF7907" w:rsidP="00DF7907">
            <w:pPr>
              <w:tabs>
                <w:tab w:val="left" w:pos="3575"/>
              </w:tabs>
              <w:rPr>
                <w:lang w:val="en-US"/>
              </w:rPr>
            </w:pPr>
            <w:proofErr w:type="spellStart"/>
            <w:r w:rsidRPr="00093B1C">
              <w:rPr>
                <w:lang w:val="en-US"/>
              </w:rPr>
              <w:t>ageMin</w:t>
            </w:r>
            <w:proofErr w:type="spellEnd"/>
            <w:r w:rsidRPr="00093B1C">
              <w:rPr>
                <w:lang w:val="en-US"/>
              </w:rPr>
              <w:t xml:space="preserve">, </w:t>
            </w:r>
          </w:p>
          <w:p w14:paraId="3BF0A257" w14:textId="77777777" w:rsidR="00093B1C" w:rsidRDefault="00DF7907" w:rsidP="00DF7907">
            <w:pPr>
              <w:tabs>
                <w:tab w:val="left" w:pos="3575"/>
              </w:tabs>
            </w:pPr>
            <w:proofErr w:type="spellStart"/>
            <w:proofErr w:type="gramStart"/>
            <w:r>
              <w:t>ageMax</w:t>
            </w:r>
            <w:proofErr w:type="spellEnd"/>
            <w:proofErr w:type="gramEnd"/>
            <w:r>
              <w:t xml:space="preserve">, </w:t>
            </w:r>
          </w:p>
          <w:p w14:paraId="61D7638A" w14:textId="77777777" w:rsidR="00093B1C" w:rsidRDefault="00DF7907" w:rsidP="00DF7907">
            <w:pPr>
              <w:tabs>
                <w:tab w:val="left" w:pos="3575"/>
              </w:tabs>
            </w:pPr>
            <w:proofErr w:type="gramStart"/>
            <w:r>
              <w:t>pourcentage</w:t>
            </w:r>
            <w:proofErr w:type="gramEnd"/>
            <w:r>
              <w:t>)</w:t>
            </w:r>
          </w:p>
          <w:p w14:paraId="55E9718F" w14:textId="77777777" w:rsidR="00093B1C" w:rsidRDefault="00DF7907" w:rsidP="00DF7907">
            <w:pPr>
              <w:tabs>
                <w:tab w:val="left" w:pos="3575"/>
              </w:tabs>
            </w:pPr>
            <w:r>
              <w:t xml:space="preserve">VALUES ( </w:t>
            </w:r>
          </w:p>
          <w:p w14:paraId="2BF8F75D" w14:textId="77777777" w:rsidR="00093B1C" w:rsidRDefault="00DF7907" w:rsidP="00DF7907">
            <w:pPr>
              <w:tabs>
                <w:tab w:val="left" w:pos="3575"/>
              </w:tabs>
            </w:pPr>
            <w:r>
              <w:t xml:space="preserve">0, </w:t>
            </w:r>
          </w:p>
          <w:p w14:paraId="07C4EB41" w14:textId="77777777" w:rsidR="00093B1C" w:rsidRDefault="00DF7907" w:rsidP="00DF7907">
            <w:pPr>
              <w:tabs>
                <w:tab w:val="left" w:pos="3575"/>
              </w:tabs>
            </w:pPr>
            <w:r>
              <w:t xml:space="preserve">14, </w:t>
            </w:r>
          </w:p>
          <w:p w14:paraId="17918E99" w14:textId="77777777" w:rsidR="00093B1C" w:rsidRDefault="00DF7907" w:rsidP="00DF7907">
            <w:pPr>
              <w:tabs>
                <w:tab w:val="left" w:pos="3575"/>
              </w:tabs>
            </w:pPr>
            <w:r>
              <w:t xml:space="preserve">18, </w:t>
            </w:r>
          </w:p>
          <w:p w14:paraId="33FA1E2E" w14:textId="2881D33D" w:rsidR="00DF7907" w:rsidRDefault="00DF7907" w:rsidP="00DF7907">
            <w:pPr>
              <w:tabs>
                <w:tab w:val="left" w:pos="3575"/>
              </w:tabs>
            </w:pPr>
            <w:r>
              <w:t>20) ;</w:t>
            </w:r>
          </w:p>
        </w:tc>
        <w:tc>
          <w:tcPr>
            <w:tcW w:w="2500" w:type="pct"/>
          </w:tcPr>
          <w:p w14:paraId="5FADF27C" w14:textId="77777777" w:rsidR="00093B1C" w:rsidRDefault="00093B1C" w:rsidP="003D4A2C"/>
          <w:p w14:paraId="3DAE5A26" w14:textId="77777777" w:rsidR="00093B1C" w:rsidRDefault="00093B1C" w:rsidP="003D4A2C"/>
          <w:p w14:paraId="7CBB418B" w14:textId="77777777" w:rsidR="00093B1C" w:rsidRDefault="00093B1C" w:rsidP="003D4A2C"/>
          <w:p w14:paraId="2760039F" w14:textId="77777777" w:rsidR="00093B1C" w:rsidRDefault="00093B1C" w:rsidP="003D4A2C"/>
          <w:p w14:paraId="1D649C89" w14:textId="2977C461" w:rsidR="00DF7907" w:rsidRDefault="00093B1C" w:rsidP="003D4A2C">
            <w:r>
              <w:t>Le type des attributs</w:t>
            </w:r>
          </w:p>
        </w:tc>
      </w:tr>
      <w:tr w:rsidR="00DF7907" w14:paraId="68995C54" w14:textId="77777777" w:rsidTr="001430B7">
        <w:trPr>
          <w:trHeight w:val="5856"/>
        </w:trPr>
        <w:tc>
          <w:tcPr>
            <w:tcW w:w="2500" w:type="pct"/>
          </w:tcPr>
          <w:p w14:paraId="6DDAF61E" w14:textId="77777777" w:rsidR="00093B1C" w:rsidRDefault="00093B1C" w:rsidP="003D4A2C">
            <w:r>
              <w:lastRenderedPageBreak/>
              <w:t xml:space="preserve">INSERT INTO Reduction ( </w:t>
            </w:r>
          </w:p>
          <w:p w14:paraId="7A50B177" w14:textId="77777777" w:rsidR="00093B1C" w:rsidRDefault="00093B1C" w:rsidP="003D4A2C">
            <w:proofErr w:type="spellStart"/>
            <w:proofErr w:type="gramStart"/>
            <w:r>
              <w:t>codeReduc</w:t>
            </w:r>
            <w:proofErr w:type="spellEnd"/>
            <w:proofErr w:type="gramEnd"/>
            <w:r>
              <w:t>,</w:t>
            </w:r>
          </w:p>
          <w:p w14:paraId="6D6CC2FE" w14:textId="77777777" w:rsidR="00093B1C" w:rsidRDefault="00093B1C" w:rsidP="003D4A2C">
            <w:proofErr w:type="spellStart"/>
            <w:proofErr w:type="gramStart"/>
            <w:r>
              <w:t>ageMin</w:t>
            </w:r>
            <w:proofErr w:type="spellEnd"/>
            <w:proofErr w:type="gramEnd"/>
            <w:r>
              <w:t>,</w:t>
            </w:r>
          </w:p>
          <w:p w14:paraId="10268EB0" w14:textId="77777777" w:rsidR="00093B1C" w:rsidRDefault="00093B1C" w:rsidP="003D4A2C">
            <w:proofErr w:type="spellStart"/>
            <w:proofErr w:type="gramStart"/>
            <w:r>
              <w:t>ageMax</w:t>
            </w:r>
            <w:proofErr w:type="spellEnd"/>
            <w:proofErr w:type="gramEnd"/>
            <w:r>
              <w:t>,</w:t>
            </w:r>
          </w:p>
          <w:p w14:paraId="3FFE3AC5" w14:textId="77777777" w:rsidR="00093B1C" w:rsidRDefault="00093B1C" w:rsidP="003D4A2C">
            <w:proofErr w:type="gramStart"/>
            <w:r>
              <w:t>pourcentage</w:t>
            </w:r>
            <w:proofErr w:type="gramEnd"/>
            <w:r>
              <w:t>)</w:t>
            </w:r>
          </w:p>
          <w:p w14:paraId="34E2188C" w14:textId="77777777" w:rsidR="00093B1C" w:rsidRDefault="00093B1C" w:rsidP="003D4A2C">
            <w:r>
              <w:t xml:space="preserve">VALUES ( </w:t>
            </w:r>
          </w:p>
          <w:p w14:paraId="53F00EAA" w14:textId="77777777" w:rsidR="00093B1C" w:rsidRDefault="00093B1C" w:rsidP="003D4A2C">
            <w:r>
              <w:t xml:space="preserve">0, </w:t>
            </w:r>
          </w:p>
          <w:p w14:paraId="3F96FD33" w14:textId="77777777" w:rsidR="00093B1C" w:rsidRDefault="00093B1C" w:rsidP="003D4A2C">
            <w:r>
              <w:t xml:space="preserve">18, </w:t>
            </w:r>
          </w:p>
          <w:p w14:paraId="22FB70D3" w14:textId="77777777" w:rsidR="00093B1C" w:rsidRDefault="00093B1C" w:rsidP="003D4A2C">
            <w:r>
              <w:t xml:space="preserve">25, </w:t>
            </w:r>
          </w:p>
          <w:p w14:paraId="261A9648" w14:textId="1E7C55FC" w:rsidR="00DF7907" w:rsidRDefault="00093B1C" w:rsidP="003D4A2C">
            <w:r>
              <w:t>0) ;</w:t>
            </w:r>
          </w:p>
        </w:tc>
        <w:tc>
          <w:tcPr>
            <w:tcW w:w="2500" w:type="pct"/>
          </w:tcPr>
          <w:p w14:paraId="0E504BF7" w14:textId="77777777" w:rsidR="00093B1C" w:rsidRDefault="00093B1C" w:rsidP="003D4A2C"/>
          <w:p w14:paraId="58646DA8" w14:textId="77777777" w:rsidR="00093B1C" w:rsidRDefault="00093B1C" w:rsidP="003D4A2C"/>
          <w:p w14:paraId="7B1B20D8" w14:textId="77777777" w:rsidR="00093B1C" w:rsidRDefault="00093B1C" w:rsidP="003D4A2C"/>
          <w:p w14:paraId="453FC121" w14:textId="77777777" w:rsidR="00093B1C" w:rsidRDefault="00093B1C" w:rsidP="003D4A2C"/>
          <w:p w14:paraId="477E9A7A" w14:textId="77777777" w:rsidR="001430B7" w:rsidRDefault="001430B7" w:rsidP="003D4A2C"/>
          <w:p w14:paraId="1572EFF7" w14:textId="77777777" w:rsidR="001430B7" w:rsidRDefault="001430B7" w:rsidP="003D4A2C"/>
          <w:p w14:paraId="61075907" w14:textId="77777777" w:rsidR="001430B7" w:rsidRDefault="001430B7" w:rsidP="003D4A2C"/>
          <w:p w14:paraId="432DD0B5" w14:textId="77777777" w:rsidR="001430B7" w:rsidRDefault="001430B7" w:rsidP="003D4A2C"/>
          <w:p w14:paraId="650414A8" w14:textId="337C50A0" w:rsidR="00DF7907" w:rsidRDefault="00093B1C" w:rsidP="003D4A2C">
            <w:r>
              <w:t>La contrainte de clé</w:t>
            </w:r>
          </w:p>
        </w:tc>
      </w:tr>
      <w:tr w:rsidR="00DF7907" w14:paraId="4DEBE933" w14:textId="77777777" w:rsidTr="00121FEF">
        <w:trPr>
          <w:trHeight w:val="3876"/>
        </w:trPr>
        <w:tc>
          <w:tcPr>
            <w:tcW w:w="2500" w:type="pct"/>
          </w:tcPr>
          <w:p w14:paraId="477150B2" w14:textId="77777777" w:rsidR="001430B7" w:rsidRDefault="001430B7" w:rsidP="001430B7">
            <w:pPr>
              <w:tabs>
                <w:tab w:val="left" w:pos="1217"/>
              </w:tabs>
            </w:pPr>
            <w:r>
              <w:t xml:space="preserve">INSERT INTO Cheval ( </w:t>
            </w:r>
          </w:p>
          <w:p w14:paraId="45B84C6D" w14:textId="77777777" w:rsidR="001430B7" w:rsidRDefault="001430B7" w:rsidP="001430B7">
            <w:pPr>
              <w:tabs>
                <w:tab w:val="left" w:pos="1217"/>
              </w:tabs>
            </w:pPr>
            <w:proofErr w:type="spellStart"/>
            <w:proofErr w:type="gramStart"/>
            <w:r>
              <w:t>idCheval</w:t>
            </w:r>
            <w:proofErr w:type="spellEnd"/>
            <w:proofErr w:type="gramEnd"/>
            <w:r>
              <w:t xml:space="preserve">, </w:t>
            </w:r>
          </w:p>
          <w:p w14:paraId="48DDD7C0" w14:textId="77777777" w:rsidR="001430B7" w:rsidRDefault="001430B7" w:rsidP="001430B7">
            <w:pPr>
              <w:tabs>
                <w:tab w:val="left" w:pos="1217"/>
              </w:tabs>
            </w:pPr>
            <w:proofErr w:type="spellStart"/>
            <w:proofErr w:type="gramStart"/>
            <w:r>
              <w:t>dateNaissance</w:t>
            </w:r>
            <w:proofErr w:type="spellEnd"/>
            <w:proofErr w:type="gramEnd"/>
            <w:r>
              <w:t xml:space="preserve">, </w:t>
            </w:r>
          </w:p>
          <w:p w14:paraId="0F1B1524" w14:textId="77777777" w:rsidR="001430B7" w:rsidRDefault="001430B7" w:rsidP="001430B7">
            <w:pPr>
              <w:tabs>
                <w:tab w:val="left" w:pos="1217"/>
              </w:tabs>
            </w:pPr>
            <w:proofErr w:type="spellStart"/>
            <w:proofErr w:type="gramStart"/>
            <w:r>
              <w:t>nomCheval</w:t>
            </w:r>
            <w:proofErr w:type="spellEnd"/>
            <w:proofErr w:type="gramEnd"/>
            <w:r>
              <w:t xml:space="preserve">) </w:t>
            </w:r>
          </w:p>
          <w:p w14:paraId="273737AF" w14:textId="77777777" w:rsidR="001430B7" w:rsidRDefault="001430B7" w:rsidP="001430B7">
            <w:pPr>
              <w:tabs>
                <w:tab w:val="left" w:pos="1217"/>
              </w:tabs>
            </w:pPr>
            <w:r>
              <w:t xml:space="preserve">VALUES ( </w:t>
            </w:r>
          </w:p>
          <w:p w14:paraId="590DAD19" w14:textId="77777777" w:rsidR="001430B7" w:rsidRDefault="001430B7" w:rsidP="001430B7">
            <w:pPr>
              <w:tabs>
                <w:tab w:val="left" w:pos="1217"/>
              </w:tabs>
            </w:pPr>
            <w:r>
              <w:t>0,</w:t>
            </w:r>
          </w:p>
          <w:p w14:paraId="552993C2" w14:textId="77777777" w:rsidR="001430B7" w:rsidRDefault="001430B7" w:rsidP="001430B7">
            <w:pPr>
              <w:tabs>
                <w:tab w:val="left" w:pos="1217"/>
              </w:tabs>
            </w:pPr>
            <w:r>
              <w:t xml:space="preserve">2003-02-11, </w:t>
            </w:r>
          </w:p>
          <w:p w14:paraId="5E77E08D" w14:textId="7E31BCEC" w:rsidR="00DF7907" w:rsidRDefault="001430B7" w:rsidP="001430B7">
            <w:pPr>
              <w:tabs>
                <w:tab w:val="left" w:pos="1217"/>
              </w:tabs>
            </w:pPr>
            <w:r>
              <w:t>‘Findus’) ;</w:t>
            </w:r>
          </w:p>
        </w:tc>
        <w:tc>
          <w:tcPr>
            <w:tcW w:w="2500" w:type="pct"/>
          </w:tcPr>
          <w:p w14:paraId="69EC361D" w14:textId="77777777" w:rsidR="001430B7" w:rsidRDefault="001430B7" w:rsidP="003D4A2C"/>
          <w:p w14:paraId="5B678781" w14:textId="77777777" w:rsidR="001430B7" w:rsidRDefault="001430B7" w:rsidP="003D4A2C"/>
          <w:p w14:paraId="77DC4149" w14:textId="77777777" w:rsidR="00121FEF" w:rsidRDefault="00121FEF" w:rsidP="003D4A2C"/>
          <w:p w14:paraId="35671AFA" w14:textId="77777777" w:rsidR="00121FEF" w:rsidRDefault="00121FEF" w:rsidP="003D4A2C"/>
          <w:p w14:paraId="75D9E23B" w14:textId="77777777" w:rsidR="00121FEF" w:rsidRDefault="00121FEF" w:rsidP="003D4A2C"/>
          <w:p w14:paraId="37EE597D" w14:textId="3654FF7B" w:rsidR="00DF7907" w:rsidRDefault="001430B7" w:rsidP="003D4A2C">
            <w:r>
              <w:t>Le type des attributs</w:t>
            </w:r>
          </w:p>
        </w:tc>
      </w:tr>
      <w:tr w:rsidR="00DF7907" w14:paraId="0F5E6C17" w14:textId="77777777" w:rsidTr="005C0684">
        <w:trPr>
          <w:trHeight w:val="4243"/>
        </w:trPr>
        <w:tc>
          <w:tcPr>
            <w:tcW w:w="2500" w:type="pct"/>
          </w:tcPr>
          <w:p w14:paraId="5FA21DE7" w14:textId="77777777" w:rsidR="005C0684" w:rsidRDefault="005C0684" w:rsidP="003D4A2C">
            <w:r>
              <w:t xml:space="preserve">INSERT INTO Cheval ( </w:t>
            </w:r>
          </w:p>
          <w:p w14:paraId="735BBAC3" w14:textId="77777777" w:rsidR="005C0684" w:rsidRDefault="005C0684" w:rsidP="003D4A2C">
            <w:proofErr w:type="spellStart"/>
            <w:proofErr w:type="gramStart"/>
            <w:r>
              <w:t>idCheval</w:t>
            </w:r>
            <w:proofErr w:type="spellEnd"/>
            <w:proofErr w:type="gramEnd"/>
            <w:r>
              <w:t xml:space="preserve">, </w:t>
            </w:r>
          </w:p>
          <w:p w14:paraId="6D191B8E" w14:textId="77777777" w:rsidR="005C0684" w:rsidRDefault="005C0684" w:rsidP="003D4A2C">
            <w:proofErr w:type="spellStart"/>
            <w:proofErr w:type="gramStart"/>
            <w:r>
              <w:t>dateNaissance</w:t>
            </w:r>
            <w:proofErr w:type="spellEnd"/>
            <w:proofErr w:type="gramEnd"/>
            <w:r>
              <w:t>,</w:t>
            </w:r>
          </w:p>
          <w:p w14:paraId="3CDAAFEC" w14:textId="77777777" w:rsidR="005C0684" w:rsidRDefault="005C0684" w:rsidP="003D4A2C">
            <w:proofErr w:type="spellStart"/>
            <w:proofErr w:type="gramStart"/>
            <w:r>
              <w:t>nomCheval</w:t>
            </w:r>
            <w:proofErr w:type="spellEnd"/>
            <w:proofErr w:type="gramEnd"/>
            <w:r>
              <w:t>)</w:t>
            </w:r>
          </w:p>
          <w:p w14:paraId="6935EA97" w14:textId="77777777" w:rsidR="005C0684" w:rsidRDefault="005C0684" w:rsidP="003D4A2C">
            <w:r>
              <w:t xml:space="preserve">VALUES ( </w:t>
            </w:r>
          </w:p>
          <w:p w14:paraId="3AEA0294" w14:textId="77777777" w:rsidR="005C0684" w:rsidRDefault="005C0684" w:rsidP="003D4A2C">
            <w:r>
              <w:t xml:space="preserve">0, </w:t>
            </w:r>
          </w:p>
          <w:p w14:paraId="2A7C873F" w14:textId="77777777" w:rsidR="005C0684" w:rsidRDefault="005C0684" w:rsidP="003D4A2C">
            <w:r>
              <w:t xml:space="preserve">2005-10-29, </w:t>
            </w:r>
          </w:p>
          <w:p w14:paraId="6E5E2CBB" w14:textId="3E71B012" w:rsidR="00DF7907" w:rsidRDefault="005C0684" w:rsidP="003D4A2C">
            <w:r>
              <w:t>‘</w:t>
            </w:r>
            <w:proofErr w:type="spellStart"/>
            <w:r>
              <w:t>Poile</w:t>
            </w:r>
            <w:proofErr w:type="spellEnd"/>
            <w:r>
              <w:t xml:space="preserve"> de carotte’) ;</w:t>
            </w:r>
          </w:p>
        </w:tc>
        <w:tc>
          <w:tcPr>
            <w:tcW w:w="2500" w:type="pct"/>
          </w:tcPr>
          <w:p w14:paraId="0A8BEC2D" w14:textId="77777777" w:rsidR="005C0684" w:rsidRDefault="005C0684" w:rsidP="003D4A2C"/>
          <w:p w14:paraId="7C267450" w14:textId="77777777" w:rsidR="005C0684" w:rsidRDefault="005C0684" w:rsidP="003D4A2C"/>
          <w:p w14:paraId="133D577D" w14:textId="77777777" w:rsidR="005C0684" w:rsidRDefault="005C0684" w:rsidP="003D4A2C"/>
          <w:p w14:paraId="6FD31E4B" w14:textId="77777777" w:rsidR="005C0684" w:rsidRDefault="005C0684" w:rsidP="003D4A2C"/>
          <w:p w14:paraId="643F71D8" w14:textId="77777777" w:rsidR="005C0684" w:rsidRDefault="005C0684" w:rsidP="003D4A2C"/>
          <w:p w14:paraId="2DE6EEA8" w14:textId="66B260FB" w:rsidR="00DF7907" w:rsidRDefault="005C0684" w:rsidP="003D4A2C">
            <w:r>
              <w:t>La contrainte de clé</w:t>
            </w:r>
          </w:p>
        </w:tc>
      </w:tr>
      <w:tr w:rsidR="00DF7907" w14:paraId="719AB689" w14:textId="77777777" w:rsidTr="00FA359A">
        <w:trPr>
          <w:trHeight w:val="3509"/>
        </w:trPr>
        <w:tc>
          <w:tcPr>
            <w:tcW w:w="2500" w:type="pct"/>
          </w:tcPr>
          <w:p w14:paraId="59E9D859" w14:textId="77777777" w:rsidR="00FA359A" w:rsidRDefault="00FA359A" w:rsidP="003D4A2C">
            <w:r>
              <w:lastRenderedPageBreak/>
              <w:t>INSERT INTO Personne (</w:t>
            </w:r>
          </w:p>
          <w:p w14:paraId="3B1A198C" w14:textId="77777777" w:rsidR="00FA359A" w:rsidRDefault="00FA359A" w:rsidP="003D4A2C"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 xml:space="preserve">, </w:t>
            </w:r>
          </w:p>
          <w:p w14:paraId="4C3BA7F6" w14:textId="77777777" w:rsidR="00FA359A" w:rsidRDefault="00FA359A" w:rsidP="003D4A2C">
            <w:proofErr w:type="spellStart"/>
            <w:proofErr w:type="gramStart"/>
            <w:r>
              <w:t>nomPers</w:t>
            </w:r>
            <w:proofErr w:type="spellEnd"/>
            <w:proofErr w:type="gramEnd"/>
            <w:r>
              <w:t xml:space="preserve">) </w:t>
            </w:r>
          </w:p>
          <w:p w14:paraId="5C2754A6" w14:textId="77777777" w:rsidR="00FA359A" w:rsidRDefault="00FA359A" w:rsidP="003D4A2C">
            <w:r>
              <w:t xml:space="preserve">VALUES ( </w:t>
            </w:r>
          </w:p>
          <w:p w14:paraId="21EE9B9D" w14:textId="77777777" w:rsidR="00FA359A" w:rsidRDefault="00FA359A" w:rsidP="003D4A2C">
            <w:r>
              <w:t xml:space="preserve">0, </w:t>
            </w:r>
          </w:p>
          <w:p w14:paraId="346565A7" w14:textId="1ED3C4D9" w:rsidR="00DF7907" w:rsidRDefault="00FA359A" w:rsidP="003D4A2C">
            <w:r>
              <w:t>‘</w:t>
            </w:r>
            <w:proofErr w:type="spellStart"/>
            <w:r>
              <w:t>Monnerat</w:t>
            </w:r>
            <w:proofErr w:type="spellEnd"/>
            <w:r>
              <w:t>) ;</w:t>
            </w:r>
          </w:p>
        </w:tc>
        <w:tc>
          <w:tcPr>
            <w:tcW w:w="2500" w:type="pct"/>
          </w:tcPr>
          <w:p w14:paraId="4E078615" w14:textId="77777777" w:rsidR="00FA359A" w:rsidRDefault="00FA359A" w:rsidP="003D4A2C"/>
          <w:p w14:paraId="1D64D1D6" w14:textId="77777777" w:rsidR="00FA359A" w:rsidRDefault="00FA359A" w:rsidP="003D4A2C"/>
          <w:p w14:paraId="1122DEFC" w14:textId="77777777" w:rsidR="00FA359A" w:rsidRDefault="00FA359A" w:rsidP="003D4A2C"/>
          <w:p w14:paraId="4F10F851" w14:textId="77777777" w:rsidR="00FA359A" w:rsidRDefault="00FA359A" w:rsidP="003D4A2C"/>
          <w:p w14:paraId="30F99375" w14:textId="01D121F9" w:rsidR="00DF7907" w:rsidRDefault="00FA359A" w:rsidP="003D4A2C">
            <w:r>
              <w:t>Le type des attributs</w:t>
            </w:r>
          </w:p>
        </w:tc>
      </w:tr>
      <w:tr w:rsidR="00DF7907" w14:paraId="5338274B" w14:textId="77777777" w:rsidTr="00FA359A">
        <w:trPr>
          <w:trHeight w:val="3531"/>
        </w:trPr>
        <w:tc>
          <w:tcPr>
            <w:tcW w:w="2500" w:type="pct"/>
          </w:tcPr>
          <w:p w14:paraId="3DA13515" w14:textId="77777777" w:rsidR="00FA359A" w:rsidRDefault="00FA359A" w:rsidP="003D4A2C">
            <w:r>
              <w:t xml:space="preserve">INSERT INTO Personne ( </w:t>
            </w:r>
          </w:p>
          <w:p w14:paraId="4475F681" w14:textId="77777777" w:rsidR="00FA359A" w:rsidRDefault="00FA359A" w:rsidP="003D4A2C"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>,</w:t>
            </w:r>
          </w:p>
          <w:p w14:paraId="75781D8A" w14:textId="77777777" w:rsidR="00FA359A" w:rsidRDefault="00FA359A" w:rsidP="003D4A2C">
            <w:proofErr w:type="spellStart"/>
            <w:proofErr w:type="gramStart"/>
            <w:r>
              <w:t>nomPers</w:t>
            </w:r>
            <w:proofErr w:type="spellEnd"/>
            <w:proofErr w:type="gramEnd"/>
            <w:r>
              <w:t>)</w:t>
            </w:r>
          </w:p>
          <w:p w14:paraId="7EF371D0" w14:textId="49D9E2BF" w:rsidR="00FA359A" w:rsidRDefault="00FA359A" w:rsidP="003D4A2C">
            <w:r>
              <w:t xml:space="preserve">VALUES ( </w:t>
            </w:r>
          </w:p>
          <w:p w14:paraId="41648F4A" w14:textId="77777777" w:rsidR="00FA359A" w:rsidRDefault="00FA359A" w:rsidP="003D4A2C">
            <w:r>
              <w:t xml:space="preserve">0, </w:t>
            </w:r>
          </w:p>
          <w:p w14:paraId="5759871A" w14:textId="5C6247AD" w:rsidR="00DF7907" w:rsidRDefault="00FA359A" w:rsidP="003D4A2C">
            <w:r>
              <w:t>‘Hernandez’) ;</w:t>
            </w:r>
          </w:p>
        </w:tc>
        <w:tc>
          <w:tcPr>
            <w:tcW w:w="2500" w:type="pct"/>
          </w:tcPr>
          <w:p w14:paraId="5771899C" w14:textId="77777777" w:rsidR="00FA359A" w:rsidRDefault="00FA359A" w:rsidP="003D4A2C"/>
          <w:p w14:paraId="0D73651F" w14:textId="77777777" w:rsidR="00FA359A" w:rsidRDefault="00FA359A" w:rsidP="003D4A2C"/>
          <w:p w14:paraId="20A89E36" w14:textId="77777777" w:rsidR="00FA359A" w:rsidRDefault="00FA359A" w:rsidP="003D4A2C"/>
          <w:p w14:paraId="0F1A05BC" w14:textId="77777777" w:rsidR="00FA359A" w:rsidRDefault="00FA359A" w:rsidP="003D4A2C"/>
          <w:p w14:paraId="3169F586" w14:textId="77777777" w:rsidR="00FA359A" w:rsidRDefault="00FA359A" w:rsidP="003D4A2C"/>
          <w:p w14:paraId="20A0C87D" w14:textId="3D9C54B2" w:rsidR="00DF7907" w:rsidRDefault="00FA359A" w:rsidP="003D4A2C">
            <w:r>
              <w:t>La contrainte de clé</w:t>
            </w:r>
          </w:p>
        </w:tc>
      </w:tr>
      <w:tr w:rsidR="00DF7907" w14:paraId="1B88A271" w14:textId="77777777" w:rsidTr="00FA359A">
        <w:trPr>
          <w:trHeight w:val="3666"/>
        </w:trPr>
        <w:tc>
          <w:tcPr>
            <w:tcW w:w="2500" w:type="pct"/>
          </w:tcPr>
          <w:p w14:paraId="718F540C" w14:textId="77777777" w:rsidR="00FA359A" w:rsidRPr="00FA359A" w:rsidRDefault="00FA359A" w:rsidP="003D4A2C">
            <w:pPr>
              <w:rPr>
                <w:lang w:val="en-US"/>
              </w:rPr>
            </w:pPr>
            <w:r w:rsidRPr="00FA359A">
              <w:rPr>
                <w:lang w:val="en-US"/>
              </w:rPr>
              <w:t xml:space="preserve">INSERT INTO </w:t>
            </w:r>
            <w:proofErr w:type="spellStart"/>
            <w:r w:rsidRPr="00FA359A">
              <w:rPr>
                <w:lang w:val="en-US"/>
              </w:rPr>
              <w:t>Moniteur</w:t>
            </w:r>
            <w:proofErr w:type="spellEnd"/>
            <w:r w:rsidRPr="00FA359A">
              <w:rPr>
                <w:lang w:val="en-US"/>
              </w:rPr>
              <w:t xml:space="preserve"> ( </w:t>
            </w:r>
          </w:p>
          <w:p w14:paraId="484356E4" w14:textId="77777777" w:rsidR="00FA359A" w:rsidRPr="00FA359A" w:rsidRDefault="00FA359A" w:rsidP="003D4A2C">
            <w:pPr>
              <w:rPr>
                <w:lang w:val="en-US"/>
              </w:rPr>
            </w:pPr>
            <w:proofErr w:type="spellStart"/>
            <w:r w:rsidRPr="00FA359A">
              <w:rPr>
                <w:lang w:val="en-US"/>
              </w:rPr>
              <w:t>codePers</w:t>
            </w:r>
            <w:proofErr w:type="spellEnd"/>
            <w:r w:rsidRPr="00FA359A">
              <w:rPr>
                <w:lang w:val="en-US"/>
              </w:rPr>
              <w:t xml:space="preserve">, </w:t>
            </w:r>
          </w:p>
          <w:p w14:paraId="11B11CFF" w14:textId="77777777" w:rsidR="00FA359A" w:rsidRPr="00FA359A" w:rsidRDefault="00FA359A" w:rsidP="003D4A2C">
            <w:pPr>
              <w:rPr>
                <w:lang w:val="en-US"/>
              </w:rPr>
            </w:pPr>
            <w:r w:rsidRPr="00FA359A">
              <w:rPr>
                <w:lang w:val="en-US"/>
              </w:rPr>
              <w:t xml:space="preserve">telephone) </w:t>
            </w:r>
          </w:p>
          <w:p w14:paraId="169C75FA" w14:textId="77777777" w:rsidR="00FA359A" w:rsidRDefault="00FA359A" w:rsidP="003D4A2C">
            <w:r>
              <w:t xml:space="preserve">VALUES ( </w:t>
            </w:r>
          </w:p>
          <w:p w14:paraId="7BDD7EC1" w14:textId="77777777" w:rsidR="00FA359A" w:rsidRDefault="00FA359A" w:rsidP="003D4A2C">
            <w:r>
              <w:t xml:space="preserve">10, </w:t>
            </w:r>
          </w:p>
          <w:p w14:paraId="2C4857D1" w14:textId="0B66A53B" w:rsidR="00DF7907" w:rsidRDefault="00FA359A" w:rsidP="003D4A2C">
            <w:r>
              <w:t>’06 07 08 09 05’) ;</w:t>
            </w:r>
          </w:p>
        </w:tc>
        <w:tc>
          <w:tcPr>
            <w:tcW w:w="2500" w:type="pct"/>
          </w:tcPr>
          <w:p w14:paraId="29495B8C" w14:textId="77777777" w:rsidR="00FA359A" w:rsidRDefault="00FA359A" w:rsidP="003D4A2C"/>
          <w:p w14:paraId="70D6FC8C" w14:textId="77777777" w:rsidR="00FA359A" w:rsidRDefault="00FA359A" w:rsidP="003D4A2C"/>
          <w:p w14:paraId="61185173" w14:textId="77777777" w:rsidR="00FA359A" w:rsidRDefault="00FA359A" w:rsidP="003D4A2C"/>
          <w:p w14:paraId="0E17166A" w14:textId="77777777" w:rsidR="00FA359A" w:rsidRDefault="00FA359A" w:rsidP="003D4A2C"/>
          <w:p w14:paraId="6E5DB228" w14:textId="7CF996B2" w:rsidR="00DF7907" w:rsidRDefault="00FA359A" w:rsidP="003D4A2C">
            <w:r>
              <w:t xml:space="preserve">Le type des attributs et la contrainte </w:t>
            </w:r>
            <w:r>
              <w:t>référentielle</w:t>
            </w:r>
          </w:p>
        </w:tc>
      </w:tr>
      <w:tr w:rsidR="00DF7907" w14:paraId="5FDB8021" w14:textId="77777777" w:rsidTr="00FA359A">
        <w:trPr>
          <w:trHeight w:val="3264"/>
        </w:trPr>
        <w:tc>
          <w:tcPr>
            <w:tcW w:w="2500" w:type="pct"/>
          </w:tcPr>
          <w:p w14:paraId="4825D6DB" w14:textId="77777777" w:rsidR="00FA359A" w:rsidRPr="00FA359A" w:rsidRDefault="00FA359A" w:rsidP="00FA359A">
            <w:pPr>
              <w:tabs>
                <w:tab w:val="left" w:pos="1066"/>
              </w:tabs>
              <w:rPr>
                <w:lang w:val="en-US"/>
              </w:rPr>
            </w:pPr>
            <w:r w:rsidRPr="00FA359A">
              <w:rPr>
                <w:lang w:val="en-US"/>
              </w:rPr>
              <w:t xml:space="preserve">INSERT INTO </w:t>
            </w:r>
            <w:proofErr w:type="spellStart"/>
            <w:r w:rsidRPr="00FA359A">
              <w:rPr>
                <w:lang w:val="en-US"/>
              </w:rPr>
              <w:t>Moniteur</w:t>
            </w:r>
            <w:proofErr w:type="spellEnd"/>
            <w:r w:rsidRPr="00FA359A">
              <w:rPr>
                <w:lang w:val="en-US"/>
              </w:rPr>
              <w:t xml:space="preserve"> ( </w:t>
            </w:r>
          </w:p>
          <w:p w14:paraId="008342D6" w14:textId="77777777" w:rsidR="00FA359A" w:rsidRPr="00FA359A" w:rsidRDefault="00FA359A" w:rsidP="00FA359A">
            <w:pPr>
              <w:tabs>
                <w:tab w:val="left" w:pos="1066"/>
              </w:tabs>
              <w:rPr>
                <w:lang w:val="en-US"/>
              </w:rPr>
            </w:pPr>
            <w:proofErr w:type="spellStart"/>
            <w:r w:rsidRPr="00FA359A">
              <w:rPr>
                <w:lang w:val="en-US"/>
              </w:rPr>
              <w:t>codePers</w:t>
            </w:r>
            <w:proofErr w:type="spellEnd"/>
            <w:r w:rsidRPr="00FA359A">
              <w:rPr>
                <w:lang w:val="en-US"/>
              </w:rPr>
              <w:t xml:space="preserve">, </w:t>
            </w:r>
          </w:p>
          <w:p w14:paraId="29E73578" w14:textId="77777777" w:rsidR="00FA359A" w:rsidRPr="00FA359A" w:rsidRDefault="00FA359A" w:rsidP="00FA359A">
            <w:pPr>
              <w:tabs>
                <w:tab w:val="left" w:pos="1066"/>
              </w:tabs>
              <w:rPr>
                <w:lang w:val="en-US"/>
              </w:rPr>
            </w:pPr>
            <w:r w:rsidRPr="00FA359A">
              <w:rPr>
                <w:lang w:val="en-US"/>
              </w:rPr>
              <w:t xml:space="preserve">telephone) </w:t>
            </w:r>
          </w:p>
          <w:p w14:paraId="2C22974D" w14:textId="77777777" w:rsidR="00FA359A" w:rsidRDefault="00FA359A" w:rsidP="00FA359A">
            <w:pPr>
              <w:tabs>
                <w:tab w:val="left" w:pos="1066"/>
              </w:tabs>
            </w:pPr>
            <w:r>
              <w:t xml:space="preserve">VALUES ( </w:t>
            </w:r>
          </w:p>
          <w:p w14:paraId="67DF8B74" w14:textId="77777777" w:rsidR="00FA359A" w:rsidRDefault="00FA359A" w:rsidP="00FA359A">
            <w:pPr>
              <w:tabs>
                <w:tab w:val="left" w:pos="1066"/>
              </w:tabs>
            </w:pPr>
            <w:r>
              <w:t xml:space="preserve">0, </w:t>
            </w:r>
          </w:p>
          <w:p w14:paraId="63CC90E8" w14:textId="46132782" w:rsidR="00DF7907" w:rsidRDefault="00FA359A" w:rsidP="00FA359A">
            <w:pPr>
              <w:tabs>
                <w:tab w:val="left" w:pos="1066"/>
              </w:tabs>
            </w:pPr>
            <w:r>
              <w:t>’07 08 09 05 06’) ;</w:t>
            </w:r>
          </w:p>
        </w:tc>
        <w:tc>
          <w:tcPr>
            <w:tcW w:w="2500" w:type="pct"/>
          </w:tcPr>
          <w:p w14:paraId="1BF98519" w14:textId="77777777" w:rsidR="00FA359A" w:rsidRDefault="00FA359A" w:rsidP="003D4A2C"/>
          <w:p w14:paraId="4B7DE6F9" w14:textId="77777777" w:rsidR="00FA359A" w:rsidRDefault="00FA359A" w:rsidP="003D4A2C"/>
          <w:p w14:paraId="4126ADEE" w14:textId="77777777" w:rsidR="00FA359A" w:rsidRDefault="00FA359A" w:rsidP="003D4A2C"/>
          <w:p w14:paraId="388BBB40" w14:textId="77777777" w:rsidR="00FA359A" w:rsidRDefault="00FA359A" w:rsidP="003D4A2C"/>
          <w:p w14:paraId="39DFF58A" w14:textId="6726049C" w:rsidR="00DF7907" w:rsidRDefault="00FA359A" w:rsidP="003D4A2C">
            <w:r>
              <w:t>La contrainte de clé</w:t>
            </w:r>
          </w:p>
        </w:tc>
      </w:tr>
      <w:tr w:rsidR="00DF7907" w14:paraId="4487788A" w14:textId="77777777" w:rsidTr="005D0455">
        <w:trPr>
          <w:trHeight w:val="3934"/>
        </w:trPr>
        <w:tc>
          <w:tcPr>
            <w:tcW w:w="2500" w:type="pct"/>
          </w:tcPr>
          <w:p w14:paraId="612E92BE" w14:textId="77777777" w:rsidR="009C7295" w:rsidRDefault="00AE3CBB" w:rsidP="00AE3CBB">
            <w:pPr>
              <w:tabs>
                <w:tab w:val="left" w:pos="1777"/>
              </w:tabs>
            </w:pPr>
            <w:r>
              <w:lastRenderedPageBreak/>
              <w:t xml:space="preserve">INSERT INTO </w:t>
            </w:r>
            <w:proofErr w:type="spellStart"/>
            <w:r>
              <w:t>Adherent</w:t>
            </w:r>
            <w:proofErr w:type="spellEnd"/>
            <w:r>
              <w:t xml:space="preserve"> ( </w:t>
            </w:r>
          </w:p>
          <w:p w14:paraId="3D9403F6" w14:textId="77777777" w:rsidR="009C7295" w:rsidRDefault="00AE3CBB" w:rsidP="00AE3CBB">
            <w:pPr>
              <w:tabs>
                <w:tab w:val="left" w:pos="1777"/>
              </w:tabs>
            </w:pPr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 xml:space="preserve">, </w:t>
            </w:r>
          </w:p>
          <w:p w14:paraId="0340169A" w14:textId="77777777" w:rsidR="009C7295" w:rsidRDefault="00AE3CBB" w:rsidP="00AE3CBB">
            <w:pPr>
              <w:tabs>
                <w:tab w:val="left" w:pos="1777"/>
              </w:tabs>
            </w:pPr>
            <w:proofErr w:type="spellStart"/>
            <w:proofErr w:type="gramStart"/>
            <w:r>
              <w:t>dateNaissance</w:t>
            </w:r>
            <w:proofErr w:type="spellEnd"/>
            <w:proofErr w:type="gramEnd"/>
            <w:r>
              <w:t>,</w:t>
            </w:r>
          </w:p>
          <w:p w14:paraId="02DF823E" w14:textId="77777777" w:rsidR="009C7295" w:rsidRDefault="00AE3CBB" w:rsidP="00AE3CBB">
            <w:pPr>
              <w:tabs>
                <w:tab w:val="left" w:pos="1777"/>
              </w:tabs>
            </w:pPr>
            <w:proofErr w:type="spellStart"/>
            <w:proofErr w:type="gramStart"/>
            <w:r>
              <w:t>codeReduc</w:t>
            </w:r>
            <w:proofErr w:type="spellEnd"/>
            <w:proofErr w:type="gramEnd"/>
            <w:r>
              <w:t xml:space="preserve">) </w:t>
            </w:r>
          </w:p>
          <w:p w14:paraId="78ED2165" w14:textId="77777777" w:rsidR="009C7295" w:rsidRDefault="00AE3CBB" w:rsidP="00AE3CBB">
            <w:pPr>
              <w:tabs>
                <w:tab w:val="left" w:pos="1777"/>
              </w:tabs>
            </w:pPr>
            <w:r>
              <w:t xml:space="preserve">VALUES ( </w:t>
            </w:r>
          </w:p>
          <w:p w14:paraId="4258D8E0" w14:textId="77777777" w:rsidR="009C7295" w:rsidRDefault="00AE3CBB" w:rsidP="00AE3CBB">
            <w:pPr>
              <w:tabs>
                <w:tab w:val="left" w:pos="1777"/>
              </w:tabs>
            </w:pPr>
            <w:r>
              <w:t xml:space="preserve">0, </w:t>
            </w:r>
          </w:p>
          <w:p w14:paraId="34C8B544" w14:textId="77777777" w:rsidR="009C7295" w:rsidRDefault="00AE3CBB" w:rsidP="00AE3CBB">
            <w:pPr>
              <w:tabs>
                <w:tab w:val="left" w:pos="1777"/>
              </w:tabs>
            </w:pPr>
            <w:r>
              <w:t xml:space="preserve">20/02/2000, </w:t>
            </w:r>
          </w:p>
          <w:p w14:paraId="02CF5965" w14:textId="6584DABF" w:rsidR="00DF7907" w:rsidRDefault="00AE3CBB" w:rsidP="00AE3CBB">
            <w:pPr>
              <w:tabs>
                <w:tab w:val="left" w:pos="1777"/>
              </w:tabs>
            </w:pPr>
            <w:r>
              <w:t>0) ;</w:t>
            </w:r>
          </w:p>
        </w:tc>
        <w:tc>
          <w:tcPr>
            <w:tcW w:w="2500" w:type="pct"/>
          </w:tcPr>
          <w:p w14:paraId="08EE3CC4" w14:textId="77777777" w:rsidR="009C7295" w:rsidRDefault="009C7295" w:rsidP="003D4A2C"/>
          <w:p w14:paraId="617D2A7E" w14:textId="77777777" w:rsidR="009C7295" w:rsidRDefault="009C7295" w:rsidP="003D4A2C"/>
          <w:p w14:paraId="7889759B" w14:textId="77777777" w:rsidR="009C7295" w:rsidRDefault="009C7295" w:rsidP="003D4A2C"/>
          <w:p w14:paraId="7A9797F6" w14:textId="77777777" w:rsidR="005D0455" w:rsidRDefault="005D0455" w:rsidP="003D4A2C"/>
          <w:p w14:paraId="35E1E21F" w14:textId="77777777" w:rsidR="005D0455" w:rsidRDefault="005D0455" w:rsidP="003D4A2C"/>
          <w:p w14:paraId="67A51E47" w14:textId="24ADAD66" w:rsidR="00DF7907" w:rsidRDefault="00AE3CBB" w:rsidP="003D4A2C">
            <w:r>
              <w:t xml:space="preserve">Le type des attributs et les contraintes </w:t>
            </w:r>
            <w:r>
              <w:t>référentielles</w:t>
            </w:r>
          </w:p>
        </w:tc>
      </w:tr>
      <w:tr w:rsidR="00DF7907" w14:paraId="7FCB22C4" w14:textId="77777777" w:rsidTr="005D0455">
        <w:trPr>
          <w:trHeight w:val="3678"/>
        </w:trPr>
        <w:tc>
          <w:tcPr>
            <w:tcW w:w="2500" w:type="pct"/>
          </w:tcPr>
          <w:p w14:paraId="3E81ACF6" w14:textId="77777777" w:rsidR="009C7295" w:rsidRDefault="00AE3CBB" w:rsidP="00AE3CBB">
            <w:pPr>
              <w:tabs>
                <w:tab w:val="left" w:pos="1833"/>
              </w:tabs>
            </w:pPr>
            <w:r>
              <w:t xml:space="preserve">INSERT INTO </w:t>
            </w:r>
            <w:proofErr w:type="spellStart"/>
            <w:r>
              <w:t>Adherent</w:t>
            </w:r>
            <w:proofErr w:type="spellEnd"/>
            <w:r>
              <w:t xml:space="preserve"> ( </w:t>
            </w:r>
          </w:p>
          <w:p w14:paraId="7F56FE3A" w14:textId="77777777" w:rsidR="009C7295" w:rsidRDefault="00AE3CBB" w:rsidP="00AE3CBB">
            <w:pPr>
              <w:tabs>
                <w:tab w:val="left" w:pos="1833"/>
              </w:tabs>
            </w:pPr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 xml:space="preserve">, </w:t>
            </w:r>
          </w:p>
          <w:p w14:paraId="603A73CD" w14:textId="77777777" w:rsidR="009C7295" w:rsidRDefault="00AE3CBB" w:rsidP="00AE3CBB">
            <w:pPr>
              <w:tabs>
                <w:tab w:val="left" w:pos="1833"/>
              </w:tabs>
            </w:pPr>
            <w:proofErr w:type="spellStart"/>
            <w:proofErr w:type="gramStart"/>
            <w:r>
              <w:t>dateNaissance</w:t>
            </w:r>
            <w:proofErr w:type="spellEnd"/>
            <w:proofErr w:type="gramEnd"/>
            <w:r>
              <w:t xml:space="preserve">, </w:t>
            </w:r>
          </w:p>
          <w:p w14:paraId="73A640C2" w14:textId="77777777" w:rsidR="009C7295" w:rsidRDefault="00AE3CBB" w:rsidP="00AE3CBB">
            <w:pPr>
              <w:tabs>
                <w:tab w:val="left" w:pos="1833"/>
              </w:tabs>
            </w:pPr>
            <w:proofErr w:type="spellStart"/>
            <w:proofErr w:type="gramStart"/>
            <w:r>
              <w:t>codeReduc</w:t>
            </w:r>
            <w:proofErr w:type="spellEnd"/>
            <w:proofErr w:type="gramEnd"/>
            <w:r>
              <w:t xml:space="preserve">) </w:t>
            </w:r>
          </w:p>
          <w:p w14:paraId="001DAED5" w14:textId="77777777" w:rsidR="009C7295" w:rsidRDefault="00AE3CBB" w:rsidP="00AE3CBB">
            <w:pPr>
              <w:tabs>
                <w:tab w:val="left" w:pos="1833"/>
              </w:tabs>
            </w:pPr>
            <w:r>
              <w:t xml:space="preserve">VALUES ( </w:t>
            </w:r>
          </w:p>
          <w:p w14:paraId="69DA66EA" w14:textId="77777777" w:rsidR="009C7295" w:rsidRDefault="00AE3CBB" w:rsidP="00AE3CBB">
            <w:pPr>
              <w:tabs>
                <w:tab w:val="left" w:pos="1833"/>
              </w:tabs>
            </w:pPr>
            <w:r>
              <w:t xml:space="preserve">0, </w:t>
            </w:r>
          </w:p>
          <w:p w14:paraId="1003E96C" w14:textId="77777777" w:rsidR="009C7295" w:rsidRDefault="00AE3CBB" w:rsidP="00AE3CBB">
            <w:pPr>
              <w:tabs>
                <w:tab w:val="left" w:pos="1833"/>
              </w:tabs>
            </w:pPr>
            <w:r>
              <w:t xml:space="preserve">2005-12-08, </w:t>
            </w:r>
          </w:p>
          <w:p w14:paraId="1C282272" w14:textId="7AAB12FA" w:rsidR="00DF7907" w:rsidRDefault="00AE3CBB" w:rsidP="00AE3CBB">
            <w:pPr>
              <w:tabs>
                <w:tab w:val="left" w:pos="1833"/>
              </w:tabs>
            </w:pPr>
            <w:r>
              <w:t>0) ;</w:t>
            </w:r>
          </w:p>
        </w:tc>
        <w:tc>
          <w:tcPr>
            <w:tcW w:w="2500" w:type="pct"/>
          </w:tcPr>
          <w:p w14:paraId="12B04954" w14:textId="77777777" w:rsidR="005D0455" w:rsidRDefault="005D0455" w:rsidP="003D4A2C"/>
          <w:p w14:paraId="7C5BC564" w14:textId="77777777" w:rsidR="005D0455" w:rsidRDefault="005D0455" w:rsidP="003D4A2C"/>
          <w:p w14:paraId="7C1E218C" w14:textId="77777777" w:rsidR="005D0455" w:rsidRDefault="005D0455" w:rsidP="003D4A2C"/>
          <w:p w14:paraId="4F0259C6" w14:textId="77777777" w:rsidR="005D0455" w:rsidRDefault="005D0455" w:rsidP="003D4A2C"/>
          <w:p w14:paraId="7591219B" w14:textId="77777777" w:rsidR="005D0455" w:rsidRDefault="005D0455" w:rsidP="003D4A2C"/>
          <w:p w14:paraId="3A1944E9" w14:textId="283ADF31" w:rsidR="00DF7907" w:rsidRDefault="00AE3CBB" w:rsidP="003D4A2C">
            <w:r>
              <w:t>La contrainte de clé</w:t>
            </w:r>
          </w:p>
          <w:p w14:paraId="4ABE40DC" w14:textId="72657A7F" w:rsidR="005D0455" w:rsidRDefault="005D0455" w:rsidP="003D4A2C"/>
        </w:tc>
      </w:tr>
      <w:tr w:rsidR="00DF7907" w14:paraId="2F6BEA4F" w14:textId="77777777" w:rsidTr="00563018">
        <w:trPr>
          <w:trHeight w:val="3391"/>
        </w:trPr>
        <w:tc>
          <w:tcPr>
            <w:tcW w:w="2500" w:type="pct"/>
          </w:tcPr>
          <w:p w14:paraId="0E907D07" w14:textId="77777777" w:rsidR="009C7295" w:rsidRDefault="009C7295" w:rsidP="003D4A2C">
            <w:r>
              <w:t xml:space="preserve">INSERT INTO </w:t>
            </w:r>
            <w:proofErr w:type="spellStart"/>
            <w:r>
              <w:t>TypeCours</w:t>
            </w:r>
            <w:proofErr w:type="spellEnd"/>
            <w:r>
              <w:t xml:space="preserve"> ( </w:t>
            </w:r>
          </w:p>
          <w:p w14:paraId="5BD998DD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79D89F75" w14:textId="77777777" w:rsidR="009C7295" w:rsidRDefault="009C7295" w:rsidP="003D4A2C">
            <w:proofErr w:type="spellStart"/>
            <w:proofErr w:type="gramStart"/>
            <w:r>
              <w:t>prixBase</w:t>
            </w:r>
            <w:proofErr w:type="spellEnd"/>
            <w:proofErr w:type="gramEnd"/>
            <w:r>
              <w:t xml:space="preserve">, </w:t>
            </w:r>
          </w:p>
          <w:p w14:paraId="33FEB1EC" w14:textId="77777777" w:rsidR="009C7295" w:rsidRDefault="009C7295" w:rsidP="003D4A2C">
            <w:proofErr w:type="gramStart"/>
            <w:r>
              <w:t>responsable )</w:t>
            </w:r>
            <w:proofErr w:type="gramEnd"/>
            <w:r>
              <w:t xml:space="preserve"> </w:t>
            </w:r>
          </w:p>
          <w:p w14:paraId="0D5FF99F" w14:textId="77777777" w:rsidR="009C7295" w:rsidRDefault="009C7295" w:rsidP="003D4A2C">
            <w:r>
              <w:t xml:space="preserve">VALUES ( </w:t>
            </w:r>
          </w:p>
          <w:p w14:paraId="07ED46CE" w14:textId="77777777" w:rsidR="009C7295" w:rsidRDefault="009C7295" w:rsidP="003D4A2C">
            <w:r>
              <w:t xml:space="preserve">0, </w:t>
            </w:r>
          </w:p>
          <w:p w14:paraId="14A94B2C" w14:textId="77777777" w:rsidR="009C7295" w:rsidRDefault="009C7295" w:rsidP="003D4A2C">
            <w:r>
              <w:t xml:space="preserve">39, </w:t>
            </w:r>
          </w:p>
          <w:p w14:paraId="2F01BA28" w14:textId="34C214EB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09812E5E" w14:textId="77777777" w:rsidR="00563018" w:rsidRDefault="00563018" w:rsidP="003D4A2C"/>
          <w:p w14:paraId="13C89DEE" w14:textId="77777777" w:rsidR="00563018" w:rsidRDefault="00563018" w:rsidP="003D4A2C"/>
          <w:p w14:paraId="74301200" w14:textId="77777777" w:rsidR="00563018" w:rsidRDefault="00563018" w:rsidP="003D4A2C"/>
          <w:p w14:paraId="7E3B0839" w14:textId="77777777" w:rsidR="00563018" w:rsidRDefault="00563018" w:rsidP="003D4A2C"/>
          <w:p w14:paraId="704F5B3B" w14:textId="732F7226" w:rsidR="00DF7907" w:rsidRDefault="009C7295" w:rsidP="003D4A2C">
            <w:r>
              <w:t xml:space="preserve">Le type des attributs et la contrainte </w:t>
            </w:r>
            <w:r>
              <w:t>référentielle</w:t>
            </w:r>
          </w:p>
        </w:tc>
      </w:tr>
      <w:tr w:rsidR="00DF7907" w14:paraId="6D6C6EB8" w14:textId="77777777" w:rsidTr="00DF7907">
        <w:tc>
          <w:tcPr>
            <w:tcW w:w="2500" w:type="pct"/>
          </w:tcPr>
          <w:p w14:paraId="7B1FE4EC" w14:textId="77777777" w:rsidR="009C7295" w:rsidRDefault="009C7295" w:rsidP="003D4A2C">
            <w:r>
              <w:t xml:space="preserve">INSERT INTO </w:t>
            </w:r>
            <w:proofErr w:type="spellStart"/>
            <w:r>
              <w:t>TypeCours</w:t>
            </w:r>
            <w:proofErr w:type="spellEnd"/>
            <w:r>
              <w:t xml:space="preserve"> ( </w:t>
            </w:r>
          </w:p>
          <w:p w14:paraId="796ADE7C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025679C2" w14:textId="77777777" w:rsidR="009C7295" w:rsidRDefault="009C7295" w:rsidP="003D4A2C">
            <w:proofErr w:type="spellStart"/>
            <w:proofErr w:type="gramStart"/>
            <w:r>
              <w:t>prixBase</w:t>
            </w:r>
            <w:proofErr w:type="spellEnd"/>
            <w:proofErr w:type="gramEnd"/>
            <w:r>
              <w:t xml:space="preserve">, </w:t>
            </w:r>
          </w:p>
          <w:p w14:paraId="1F632500" w14:textId="77777777" w:rsidR="009C7295" w:rsidRDefault="009C7295" w:rsidP="003D4A2C">
            <w:proofErr w:type="gramStart"/>
            <w:r>
              <w:t>responsable</w:t>
            </w:r>
            <w:proofErr w:type="gramEnd"/>
            <w:r>
              <w:t xml:space="preserve">) </w:t>
            </w:r>
          </w:p>
          <w:p w14:paraId="46069081" w14:textId="77777777" w:rsidR="009C7295" w:rsidRDefault="009C7295" w:rsidP="003D4A2C">
            <w:r>
              <w:t xml:space="preserve">VALUES ( </w:t>
            </w:r>
          </w:p>
          <w:p w14:paraId="02FDB038" w14:textId="77777777" w:rsidR="009C7295" w:rsidRDefault="009C7295" w:rsidP="003D4A2C">
            <w:r>
              <w:t xml:space="preserve">0, </w:t>
            </w:r>
          </w:p>
          <w:p w14:paraId="05A9E8A0" w14:textId="77777777" w:rsidR="009C7295" w:rsidRDefault="009C7295" w:rsidP="003D4A2C">
            <w:r>
              <w:t xml:space="preserve">69, </w:t>
            </w:r>
          </w:p>
          <w:p w14:paraId="5A08A68C" w14:textId="595DFC6E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4CCEB141" w14:textId="77777777" w:rsidR="00563018" w:rsidRDefault="00563018" w:rsidP="003D4A2C"/>
          <w:p w14:paraId="43CF9B02" w14:textId="77777777" w:rsidR="00563018" w:rsidRDefault="00563018" w:rsidP="003D4A2C"/>
          <w:p w14:paraId="0D0555F1" w14:textId="77777777" w:rsidR="00563018" w:rsidRDefault="00563018" w:rsidP="003D4A2C"/>
          <w:p w14:paraId="18EA3E80" w14:textId="0E7A8322" w:rsidR="00DF7907" w:rsidRDefault="009C7295" w:rsidP="003D4A2C">
            <w:r>
              <w:t>On test la contrainte de clé</w:t>
            </w:r>
          </w:p>
        </w:tc>
      </w:tr>
      <w:tr w:rsidR="00DF7907" w14:paraId="3E68C5CF" w14:textId="77777777" w:rsidTr="00485CEE">
        <w:trPr>
          <w:trHeight w:val="4501"/>
        </w:trPr>
        <w:tc>
          <w:tcPr>
            <w:tcW w:w="2500" w:type="pct"/>
          </w:tcPr>
          <w:p w14:paraId="63584C2D" w14:textId="77777777" w:rsidR="009C7295" w:rsidRDefault="009C7295" w:rsidP="003D4A2C">
            <w:r>
              <w:lastRenderedPageBreak/>
              <w:t xml:space="preserve">INSERT INTO Cours ( </w:t>
            </w:r>
          </w:p>
          <w:p w14:paraId="41AFDEE4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7F642F98" w14:textId="77777777" w:rsidR="009C7295" w:rsidRDefault="009C7295" w:rsidP="003D4A2C">
            <w:proofErr w:type="spellStart"/>
            <w:proofErr w:type="gramStart"/>
            <w:r>
              <w:t>numCours</w:t>
            </w:r>
            <w:proofErr w:type="spellEnd"/>
            <w:proofErr w:type="gramEnd"/>
            <w:r>
              <w:t xml:space="preserve">, </w:t>
            </w:r>
          </w:p>
          <w:p w14:paraId="547DCD7E" w14:textId="77777777" w:rsidR="009C7295" w:rsidRDefault="009C7295" w:rsidP="003D4A2C">
            <w:proofErr w:type="spellStart"/>
            <w:proofErr w:type="gramStart"/>
            <w:r>
              <w:t>idCode</w:t>
            </w:r>
            <w:proofErr w:type="spellEnd"/>
            <w:proofErr w:type="gramEnd"/>
            <w:r>
              <w:t xml:space="preserve">) </w:t>
            </w:r>
          </w:p>
          <w:p w14:paraId="59C22C35" w14:textId="77777777" w:rsidR="009C7295" w:rsidRDefault="009C7295" w:rsidP="003D4A2C">
            <w:r>
              <w:t xml:space="preserve">VALUES ( </w:t>
            </w:r>
          </w:p>
          <w:p w14:paraId="33C14693" w14:textId="77777777" w:rsidR="009C7295" w:rsidRDefault="009C7295" w:rsidP="003D4A2C">
            <w:r>
              <w:t xml:space="preserve">0, </w:t>
            </w:r>
          </w:p>
          <w:p w14:paraId="322B4879" w14:textId="77777777" w:rsidR="009C7295" w:rsidRDefault="009C7295" w:rsidP="003D4A2C">
            <w:r>
              <w:t xml:space="preserve">0, </w:t>
            </w:r>
          </w:p>
          <w:p w14:paraId="73E067DA" w14:textId="18BD5324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10A99033" w14:textId="77777777" w:rsidR="00563018" w:rsidRDefault="00563018" w:rsidP="003D4A2C"/>
          <w:p w14:paraId="2DD2DEEE" w14:textId="77777777" w:rsidR="00563018" w:rsidRDefault="00563018" w:rsidP="003D4A2C"/>
          <w:p w14:paraId="76D57F86" w14:textId="77777777" w:rsidR="00563018" w:rsidRDefault="00563018" w:rsidP="003D4A2C"/>
          <w:p w14:paraId="0D52220F" w14:textId="77777777" w:rsidR="00563018" w:rsidRDefault="00563018" w:rsidP="003D4A2C"/>
          <w:p w14:paraId="1D5D7A91" w14:textId="77777777" w:rsidR="00563018" w:rsidRDefault="00563018" w:rsidP="003D4A2C"/>
          <w:p w14:paraId="02FCFC54" w14:textId="22F147D5" w:rsidR="00DF7907" w:rsidRDefault="009C7295" w:rsidP="003D4A2C">
            <w:r>
              <w:t xml:space="preserve">Le type des attributs et la contrainte </w:t>
            </w:r>
            <w:r>
              <w:t>référentielle</w:t>
            </w:r>
          </w:p>
        </w:tc>
      </w:tr>
      <w:tr w:rsidR="00DF7907" w14:paraId="78D0A60F" w14:textId="77777777" w:rsidTr="00485CEE">
        <w:trPr>
          <w:trHeight w:val="4953"/>
        </w:trPr>
        <w:tc>
          <w:tcPr>
            <w:tcW w:w="2500" w:type="pct"/>
          </w:tcPr>
          <w:p w14:paraId="1B62825C" w14:textId="77777777" w:rsidR="009C7295" w:rsidRDefault="009C7295" w:rsidP="003D4A2C">
            <w:r>
              <w:t xml:space="preserve">INSERT INTO Cours ( </w:t>
            </w:r>
          </w:p>
          <w:p w14:paraId="19B9708A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74E285CF" w14:textId="77777777" w:rsidR="009C7295" w:rsidRDefault="009C7295" w:rsidP="003D4A2C">
            <w:proofErr w:type="spellStart"/>
            <w:proofErr w:type="gramStart"/>
            <w:r>
              <w:t>numCours</w:t>
            </w:r>
            <w:proofErr w:type="spellEnd"/>
            <w:proofErr w:type="gramEnd"/>
            <w:r>
              <w:t>,</w:t>
            </w:r>
          </w:p>
          <w:p w14:paraId="3B93B0D4" w14:textId="77777777" w:rsidR="009C7295" w:rsidRDefault="009C7295" w:rsidP="003D4A2C">
            <w:proofErr w:type="spellStart"/>
            <w:proofErr w:type="gramStart"/>
            <w:r>
              <w:t>idCode</w:t>
            </w:r>
            <w:proofErr w:type="spellEnd"/>
            <w:proofErr w:type="gramEnd"/>
            <w:r>
              <w:t xml:space="preserve">) </w:t>
            </w:r>
          </w:p>
          <w:p w14:paraId="36667FA4" w14:textId="77777777" w:rsidR="009C7295" w:rsidRDefault="009C7295" w:rsidP="003D4A2C">
            <w:r>
              <w:t xml:space="preserve">VALUES ( </w:t>
            </w:r>
          </w:p>
          <w:p w14:paraId="288211A8" w14:textId="77777777" w:rsidR="009C7295" w:rsidRDefault="009C7295" w:rsidP="003D4A2C">
            <w:r>
              <w:t xml:space="preserve">0, </w:t>
            </w:r>
          </w:p>
          <w:p w14:paraId="1FF66A8A" w14:textId="77777777" w:rsidR="009C7295" w:rsidRDefault="009C7295" w:rsidP="003D4A2C">
            <w:r>
              <w:t xml:space="preserve">1, </w:t>
            </w:r>
          </w:p>
          <w:p w14:paraId="54795EE2" w14:textId="20EC2FE7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2D538A9D" w14:textId="77777777" w:rsidR="00485CEE" w:rsidRDefault="00485CEE" w:rsidP="003D4A2C"/>
          <w:p w14:paraId="1264737F" w14:textId="77777777" w:rsidR="00485CEE" w:rsidRDefault="00485CEE" w:rsidP="003D4A2C"/>
          <w:p w14:paraId="136EC47C" w14:textId="77777777" w:rsidR="00485CEE" w:rsidRDefault="00485CEE" w:rsidP="003D4A2C"/>
          <w:p w14:paraId="5FD6E6F8" w14:textId="77777777" w:rsidR="00485CEE" w:rsidRDefault="00485CEE" w:rsidP="003D4A2C"/>
          <w:p w14:paraId="6D69EC0F" w14:textId="77777777" w:rsidR="00485CEE" w:rsidRDefault="00485CEE" w:rsidP="003D4A2C"/>
          <w:p w14:paraId="7D94B402" w14:textId="77777777" w:rsidR="00485CEE" w:rsidRDefault="00485CEE" w:rsidP="003D4A2C"/>
          <w:p w14:paraId="4F39D5EC" w14:textId="6F4322A3" w:rsidR="00DF7907" w:rsidRDefault="009C7295" w:rsidP="003D4A2C">
            <w:r>
              <w:t>La contrainte de clé</w:t>
            </w:r>
          </w:p>
        </w:tc>
      </w:tr>
      <w:tr w:rsidR="00DF7907" w14:paraId="204A32CA" w14:textId="77777777" w:rsidTr="00DF7907">
        <w:tc>
          <w:tcPr>
            <w:tcW w:w="2500" w:type="pct"/>
          </w:tcPr>
          <w:p w14:paraId="0950DC36" w14:textId="77777777" w:rsidR="009C7295" w:rsidRDefault="009C7295" w:rsidP="003D4A2C">
            <w:r>
              <w:t xml:space="preserve">INSERT INTO Inscription ( </w:t>
            </w:r>
          </w:p>
          <w:p w14:paraId="3185E46A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0D9652A6" w14:textId="77777777" w:rsidR="009C7295" w:rsidRDefault="009C7295" w:rsidP="003D4A2C">
            <w:proofErr w:type="spellStart"/>
            <w:proofErr w:type="gramStart"/>
            <w:r>
              <w:t>numCours</w:t>
            </w:r>
            <w:proofErr w:type="spellEnd"/>
            <w:proofErr w:type="gramEnd"/>
            <w:r>
              <w:t xml:space="preserve">, </w:t>
            </w:r>
          </w:p>
          <w:p w14:paraId="478BD11E" w14:textId="77777777" w:rsidR="009C7295" w:rsidRDefault="009C7295" w:rsidP="003D4A2C"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 xml:space="preserve">, </w:t>
            </w:r>
          </w:p>
          <w:p w14:paraId="5AFB99EA" w14:textId="77777777" w:rsidR="009C7295" w:rsidRDefault="009C7295" w:rsidP="003D4A2C">
            <w:proofErr w:type="spellStart"/>
            <w:proofErr w:type="gramStart"/>
            <w:r>
              <w:t>dateInscription</w:t>
            </w:r>
            <w:proofErr w:type="spellEnd"/>
            <w:proofErr w:type="gramEnd"/>
            <w:r>
              <w:t xml:space="preserve">, </w:t>
            </w:r>
          </w:p>
          <w:p w14:paraId="700DAB47" w14:textId="77777777" w:rsidR="009C7295" w:rsidRDefault="009C7295" w:rsidP="003D4A2C">
            <w:proofErr w:type="spellStart"/>
            <w:proofErr w:type="gramStart"/>
            <w:r>
              <w:t>idCheval</w:t>
            </w:r>
            <w:proofErr w:type="spellEnd"/>
            <w:proofErr w:type="gramEnd"/>
            <w:r>
              <w:t xml:space="preserve">) </w:t>
            </w:r>
          </w:p>
          <w:p w14:paraId="1732C4C2" w14:textId="77777777" w:rsidR="009C7295" w:rsidRDefault="009C7295" w:rsidP="003D4A2C">
            <w:r>
              <w:t xml:space="preserve">VALUES ( </w:t>
            </w:r>
          </w:p>
          <w:p w14:paraId="1E2289AA" w14:textId="77777777" w:rsidR="009C7295" w:rsidRDefault="009C7295" w:rsidP="003D4A2C">
            <w:r>
              <w:t xml:space="preserve">0, </w:t>
            </w:r>
          </w:p>
          <w:p w14:paraId="024954F2" w14:textId="77777777" w:rsidR="009C7295" w:rsidRDefault="009C7295" w:rsidP="003D4A2C">
            <w:r>
              <w:t xml:space="preserve">0, </w:t>
            </w:r>
          </w:p>
          <w:p w14:paraId="5C76CDDF" w14:textId="77777777" w:rsidR="009C7295" w:rsidRDefault="009C7295" w:rsidP="003D4A2C">
            <w:r>
              <w:t xml:space="preserve">0, </w:t>
            </w:r>
          </w:p>
          <w:p w14:paraId="1AD0E494" w14:textId="77777777" w:rsidR="009C7295" w:rsidRDefault="009C7295" w:rsidP="003D4A2C">
            <w:r>
              <w:t xml:space="preserve">2021-12-11, </w:t>
            </w:r>
          </w:p>
          <w:p w14:paraId="777F79CB" w14:textId="54C4BE99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1576FD48" w14:textId="77777777" w:rsidR="00485CEE" w:rsidRDefault="00485CEE" w:rsidP="003D4A2C"/>
          <w:p w14:paraId="6773AF5F" w14:textId="77777777" w:rsidR="00485CEE" w:rsidRDefault="00485CEE" w:rsidP="003D4A2C"/>
          <w:p w14:paraId="309AE110" w14:textId="77777777" w:rsidR="00485CEE" w:rsidRDefault="00485CEE" w:rsidP="003D4A2C"/>
          <w:p w14:paraId="0F29B93D" w14:textId="77777777" w:rsidR="00485CEE" w:rsidRDefault="00485CEE" w:rsidP="003D4A2C"/>
          <w:p w14:paraId="6BE57FEE" w14:textId="77777777" w:rsidR="00485CEE" w:rsidRDefault="00485CEE" w:rsidP="003D4A2C"/>
          <w:p w14:paraId="707053C2" w14:textId="17499B07" w:rsidR="00DF7907" w:rsidRDefault="009C7295" w:rsidP="003D4A2C">
            <w:r>
              <w:t xml:space="preserve">Le type des attributs et les contraintes </w:t>
            </w:r>
            <w:r w:rsidR="00485CEE">
              <w:t>référentielles</w:t>
            </w:r>
          </w:p>
        </w:tc>
      </w:tr>
      <w:tr w:rsidR="00DF7907" w14:paraId="65F3E33C" w14:textId="77777777" w:rsidTr="00485CEE">
        <w:trPr>
          <w:trHeight w:val="5352"/>
        </w:trPr>
        <w:tc>
          <w:tcPr>
            <w:tcW w:w="2500" w:type="pct"/>
          </w:tcPr>
          <w:p w14:paraId="060062E4" w14:textId="77777777" w:rsidR="009C7295" w:rsidRDefault="009C7295" w:rsidP="003D4A2C">
            <w:r>
              <w:lastRenderedPageBreak/>
              <w:t xml:space="preserve">INSERT INTO Inscription ( </w:t>
            </w:r>
          </w:p>
          <w:p w14:paraId="0B166CE5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4A46C785" w14:textId="77777777" w:rsidR="009C7295" w:rsidRDefault="009C7295" w:rsidP="003D4A2C">
            <w:proofErr w:type="spellStart"/>
            <w:proofErr w:type="gramStart"/>
            <w:r>
              <w:t>numCours</w:t>
            </w:r>
            <w:proofErr w:type="spellEnd"/>
            <w:proofErr w:type="gramEnd"/>
            <w:r>
              <w:t xml:space="preserve">, </w:t>
            </w:r>
          </w:p>
          <w:p w14:paraId="5F62349D" w14:textId="77777777" w:rsidR="009C7295" w:rsidRDefault="009C7295" w:rsidP="003D4A2C"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 xml:space="preserve">, </w:t>
            </w:r>
          </w:p>
          <w:p w14:paraId="12F81F71" w14:textId="77777777" w:rsidR="009C7295" w:rsidRDefault="009C7295" w:rsidP="003D4A2C">
            <w:proofErr w:type="spellStart"/>
            <w:proofErr w:type="gramStart"/>
            <w:r>
              <w:t>dateInscription</w:t>
            </w:r>
            <w:proofErr w:type="spellEnd"/>
            <w:proofErr w:type="gramEnd"/>
            <w:r>
              <w:t xml:space="preserve">, </w:t>
            </w:r>
          </w:p>
          <w:p w14:paraId="0E794B2B" w14:textId="77777777" w:rsidR="009C7295" w:rsidRDefault="009C7295" w:rsidP="003D4A2C">
            <w:proofErr w:type="spellStart"/>
            <w:proofErr w:type="gramStart"/>
            <w:r>
              <w:t>idCheval</w:t>
            </w:r>
            <w:proofErr w:type="spellEnd"/>
            <w:proofErr w:type="gramEnd"/>
            <w:r>
              <w:t xml:space="preserve">) </w:t>
            </w:r>
          </w:p>
          <w:p w14:paraId="28099A27" w14:textId="77777777" w:rsidR="009C7295" w:rsidRDefault="009C7295" w:rsidP="003D4A2C">
            <w:r>
              <w:t xml:space="preserve">VALUES ( </w:t>
            </w:r>
          </w:p>
          <w:p w14:paraId="1EC868B8" w14:textId="77777777" w:rsidR="009C7295" w:rsidRDefault="009C7295" w:rsidP="003D4A2C">
            <w:r>
              <w:t xml:space="preserve">0, </w:t>
            </w:r>
          </w:p>
          <w:p w14:paraId="2BDB6A7B" w14:textId="77777777" w:rsidR="009C7295" w:rsidRDefault="009C7295" w:rsidP="003D4A2C">
            <w:r>
              <w:t xml:space="preserve">0, </w:t>
            </w:r>
          </w:p>
          <w:p w14:paraId="180A7E27" w14:textId="77777777" w:rsidR="009C7295" w:rsidRDefault="009C7295" w:rsidP="003D4A2C">
            <w:r>
              <w:t xml:space="preserve">0, </w:t>
            </w:r>
          </w:p>
          <w:p w14:paraId="56A98BDE" w14:textId="77777777" w:rsidR="009C7295" w:rsidRDefault="009C7295" w:rsidP="003D4A2C">
            <w:r>
              <w:t xml:space="preserve">2019-08-09, </w:t>
            </w:r>
          </w:p>
          <w:p w14:paraId="598B25DB" w14:textId="65966B91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4215FE56" w14:textId="77777777" w:rsidR="00485CEE" w:rsidRDefault="00485CEE" w:rsidP="003D4A2C"/>
          <w:p w14:paraId="68FCBA62" w14:textId="77777777" w:rsidR="00485CEE" w:rsidRDefault="00485CEE" w:rsidP="003D4A2C"/>
          <w:p w14:paraId="56C3F23C" w14:textId="77777777" w:rsidR="00485CEE" w:rsidRDefault="00485CEE" w:rsidP="003D4A2C"/>
          <w:p w14:paraId="0A5B7B0B" w14:textId="77777777" w:rsidR="00485CEE" w:rsidRDefault="00485CEE" w:rsidP="003D4A2C"/>
          <w:p w14:paraId="7F78EF48" w14:textId="77777777" w:rsidR="00485CEE" w:rsidRDefault="00485CEE" w:rsidP="003D4A2C"/>
          <w:p w14:paraId="2BF90EF6" w14:textId="77777777" w:rsidR="00485CEE" w:rsidRDefault="00485CEE" w:rsidP="003D4A2C"/>
          <w:p w14:paraId="1CD4A7A5" w14:textId="77777777" w:rsidR="00485CEE" w:rsidRDefault="00485CEE" w:rsidP="003D4A2C"/>
          <w:p w14:paraId="4A381E6C" w14:textId="24FD19D4" w:rsidR="00DF7907" w:rsidRDefault="009C7295" w:rsidP="003D4A2C">
            <w:r>
              <w:t>La contrainte de clé</w:t>
            </w:r>
          </w:p>
        </w:tc>
      </w:tr>
      <w:tr w:rsidR="00DF7907" w14:paraId="4E473EEF" w14:textId="77777777" w:rsidTr="00485CEE">
        <w:trPr>
          <w:trHeight w:val="4110"/>
        </w:trPr>
        <w:tc>
          <w:tcPr>
            <w:tcW w:w="2500" w:type="pct"/>
          </w:tcPr>
          <w:p w14:paraId="3E0921FB" w14:textId="77777777" w:rsidR="009C7295" w:rsidRDefault="009C7295" w:rsidP="003D4A2C">
            <w:r>
              <w:t xml:space="preserve">INSERT INTO </w:t>
            </w:r>
            <w:proofErr w:type="spellStart"/>
            <w:r>
              <w:t>PeutAssurer</w:t>
            </w:r>
            <w:proofErr w:type="spellEnd"/>
            <w:r>
              <w:t xml:space="preserve"> ( </w:t>
            </w:r>
          </w:p>
          <w:p w14:paraId="0AD72464" w14:textId="77777777" w:rsidR="009C729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45268256" w14:textId="77777777" w:rsidR="009C7295" w:rsidRDefault="009C7295" w:rsidP="003D4A2C"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>)</w:t>
            </w:r>
          </w:p>
          <w:p w14:paraId="762EAD2B" w14:textId="3D33852F" w:rsidR="005D0455" w:rsidRDefault="009C7295" w:rsidP="003D4A2C">
            <w:r>
              <w:t xml:space="preserve">VALUES </w:t>
            </w:r>
            <w:proofErr w:type="gramStart"/>
            <w:r>
              <w:t>( ‘</w:t>
            </w:r>
            <w:proofErr w:type="gramEnd"/>
            <w:r>
              <w:t xml:space="preserve">Débutant, </w:t>
            </w:r>
          </w:p>
          <w:p w14:paraId="58615202" w14:textId="18B1C065" w:rsidR="00DF7907" w:rsidRDefault="009C7295" w:rsidP="003D4A2C">
            <w:r>
              <w:t>10) ;</w:t>
            </w:r>
          </w:p>
        </w:tc>
        <w:tc>
          <w:tcPr>
            <w:tcW w:w="2500" w:type="pct"/>
          </w:tcPr>
          <w:p w14:paraId="215B7687" w14:textId="77777777" w:rsidR="00485CEE" w:rsidRDefault="00485CEE" w:rsidP="003D4A2C"/>
          <w:p w14:paraId="1DF67259" w14:textId="77777777" w:rsidR="00485CEE" w:rsidRDefault="00485CEE" w:rsidP="003D4A2C"/>
          <w:p w14:paraId="59EB037D" w14:textId="77777777" w:rsidR="00485CEE" w:rsidRDefault="00485CEE" w:rsidP="003D4A2C"/>
          <w:p w14:paraId="5394928E" w14:textId="77777777" w:rsidR="00485CEE" w:rsidRDefault="00485CEE" w:rsidP="003D4A2C"/>
          <w:p w14:paraId="43AED3B8" w14:textId="77777777" w:rsidR="00485CEE" w:rsidRDefault="00485CEE" w:rsidP="003D4A2C"/>
          <w:p w14:paraId="2893EF12" w14:textId="05C723A3" w:rsidR="00DF7907" w:rsidRDefault="009C7295" w:rsidP="003D4A2C">
            <w:r>
              <w:t xml:space="preserve">Le type des attributs et la contrainte </w:t>
            </w:r>
            <w:r w:rsidR="00485CEE">
              <w:t>référentielle</w:t>
            </w:r>
          </w:p>
        </w:tc>
      </w:tr>
      <w:tr w:rsidR="00DF7907" w14:paraId="34F538B3" w14:textId="77777777" w:rsidTr="00485CEE">
        <w:trPr>
          <w:trHeight w:val="4385"/>
        </w:trPr>
        <w:tc>
          <w:tcPr>
            <w:tcW w:w="2500" w:type="pct"/>
          </w:tcPr>
          <w:p w14:paraId="376D3D9A" w14:textId="77777777" w:rsidR="005D0455" w:rsidRDefault="009C7295" w:rsidP="003D4A2C">
            <w:r>
              <w:t xml:space="preserve">INSERT INTO </w:t>
            </w:r>
            <w:proofErr w:type="spellStart"/>
            <w:r>
              <w:t>PeutAssurer</w:t>
            </w:r>
            <w:proofErr w:type="spellEnd"/>
            <w:r>
              <w:t xml:space="preserve"> ( </w:t>
            </w:r>
          </w:p>
          <w:p w14:paraId="79DDB291" w14:textId="77777777" w:rsidR="005D0455" w:rsidRDefault="009C7295" w:rsidP="003D4A2C">
            <w:proofErr w:type="spellStart"/>
            <w:proofErr w:type="gramStart"/>
            <w:r>
              <w:t>idTypeCours</w:t>
            </w:r>
            <w:proofErr w:type="spellEnd"/>
            <w:proofErr w:type="gramEnd"/>
            <w:r>
              <w:t xml:space="preserve">, </w:t>
            </w:r>
          </w:p>
          <w:p w14:paraId="49194F85" w14:textId="77777777" w:rsidR="005D0455" w:rsidRDefault="009C7295" w:rsidP="003D4A2C">
            <w:proofErr w:type="spellStart"/>
            <w:proofErr w:type="gramStart"/>
            <w:r>
              <w:t>codePers</w:t>
            </w:r>
            <w:proofErr w:type="spellEnd"/>
            <w:proofErr w:type="gramEnd"/>
            <w:r>
              <w:t xml:space="preserve">) </w:t>
            </w:r>
          </w:p>
          <w:p w14:paraId="56623BC8" w14:textId="77777777" w:rsidR="005D0455" w:rsidRDefault="009C7295" w:rsidP="003D4A2C">
            <w:r>
              <w:t xml:space="preserve">VALUES ( </w:t>
            </w:r>
          </w:p>
          <w:p w14:paraId="36BC8671" w14:textId="77777777" w:rsidR="005D0455" w:rsidRDefault="009C7295" w:rsidP="003D4A2C">
            <w:r>
              <w:t xml:space="preserve">0, </w:t>
            </w:r>
          </w:p>
          <w:p w14:paraId="1E4635E9" w14:textId="119C5D86" w:rsidR="00DF7907" w:rsidRDefault="009C7295" w:rsidP="003D4A2C">
            <w:r>
              <w:t>0) ;</w:t>
            </w:r>
          </w:p>
        </w:tc>
        <w:tc>
          <w:tcPr>
            <w:tcW w:w="2500" w:type="pct"/>
          </w:tcPr>
          <w:p w14:paraId="422E06A5" w14:textId="77777777" w:rsidR="00485CEE" w:rsidRDefault="00485CEE" w:rsidP="003D4A2C"/>
          <w:p w14:paraId="76CF2057" w14:textId="77777777" w:rsidR="00485CEE" w:rsidRDefault="00485CEE" w:rsidP="003D4A2C"/>
          <w:p w14:paraId="654B2F87" w14:textId="77777777" w:rsidR="00485CEE" w:rsidRDefault="00485CEE" w:rsidP="003D4A2C"/>
          <w:p w14:paraId="7ED3D900" w14:textId="77777777" w:rsidR="00485CEE" w:rsidRDefault="00485CEE" w:rsidP="003D4A2C"/>
          <w:p w14:paraId="3D02188A" w14:textId="77777777" w:rsidR="00485CEE" w:rsidRDefault="00485CEE" w:rsidP="003D4A2C"/>
          <w:p w14:paraId="068EF261" w14:textId="2038C59F" w:rsidR="00DF7907" w:rsidRDefault="009C7295" w:rsidP="003D4A2C">
            <w:r>
              <w:t>La contrainte de clé</w:t>
            </w:r>
          </w:p>
        </w:tc>
      </w:tr>
    </w:tbl>
    <w:p w14:paraId="3893842F" w14:textId="1A4DFE4E" w:rsidR="00BE6C1C" w:rsidRDefault="00BE6C1C" w:rsidP="003D4A2C"/>
    <w:p w14:paraId="1F8E8CA7" w14:textId="0F9A6D2B" w:rsidR="00582EB7" w:rsidRDefault="00582EB7" w:rsidP="003D4A2C"/>
    <w:p w14:paraId="325AC6F1" w14:textId="77777777" w:rsidR="003C50ED" w:rsidRDefault="003C50ED" w:rsidP="003D4A2C"/>
    <w:p w14:paraId="18C1C8B7" w14:textId="77777777" w:rsidR="00150DD5" w:rsidRPr="00287494" w:rsidRDefault="00150DD5" w:rsidP="00287494">
      <w:pPr>
        <w:rPr>
          <w:sz w:val="24"/>
          <w:szCs w:val="20"/>
        </w:rPr>
      </w:pPr>
    </w:p>
    <w:p w14:paraId="5707D3E4" w14:textId="5D3DD30B" w:rsidR="003D4A2C" w:rsidRDefault="003D4A2C" w:rsidP="003D4A2C">
      <w:pPr>
        <w:pStyle w:val="Paragraphedeliste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u w:val="single"/>
        </w:rPr>
      </w:pPr>
      <w:r w:rsidRPr="003D4A2C">
        <w:rPr>
          <w:b/>
          <w:bCs/>
          <w:color w:val="FF0000"/>
          <w:sz w:val="28"/>
          <w:szCs w:val="28"/>
          <w:u w:val="single"/>
        </w:rPr>
        <w:t>Méthode utilisée :</w:t>
      </w:r>
    </w:p>
    <w:p w14:paraId="1064D0CC" w14:textId="77777777" w:rsidR="00680591" w:rsidRDefault="00680591" w:rsidP="00680591">
      <w:r>
        <w:t xml:space="preserve">Pour réaliser cette 3ème et dernière étape de la SAÉ 1.4, nous avons tout d’abord mis en évidence chaque contrainte de clé, contrainte </w:t>
      </w:r>
      <w:r>
        <w:t>révérencielle</w:t>
      </w:r>
      <w:r>
        <w:t xml:space="preserve"> et type d’attribut afin d’avoir une vision d’ensemble.</w:t>
      </w:r>
    </w:p>
    <w:p w14:paraId="662666C1" w14:textId="77777777" w:rsidR="00680591" w:rsidRDefault="00680591" w:rsidP="00680591"/>
    <w:p w14:paraId="040C9AE0" w14:textId="3C4BE81E" w:rsidR="00680591" w:rsidRDefault="00680591" w:rsidP="00680591">
      <w:r>
        <w:t xml:space="preserve"> Ensuite, on a </w:t>
      </w:r>
      <w:r>
        <w:t>créé</w:t>
      </w:r>
      <w:r>
        <w:t xml:space="preserve"> les tables de la correction fournie pour pouvoir tester de </w:t>
      </w:r>
      <w:r>
        <w:t>nombreuse insertion</w:t>
      </w:r>
      <w:r>
        <w:t xml:space="preserve"> de tuples comme vu en cours. </w:t>
      </w:r>
    </w:p>
    <w:p w14:paraId="0D412305" w14:textId="77777777" w:rsidR="00680591" w:rsidRDefault="00680591" w:rsidP="00680591">
      <w:r>
        <w:t xml:space="preserve">Certaines fonctionnaient et d’autres pas comme prévu lorsque la contrainte </w:t>
      </w:r>
      <w:r>
        <w:t>révérencielle</w:t>
      </w:r>
      <w:r>
        <w:t xml:space="preserve"> n’était pas </w:t>
      </w:r>
      <w:r>
        <w:t>respectée</w:t>
      </w:r>
      <w:r>
        <w:t xml:space="preserve">, quand la valeur ne correspondait pas au type de l’attribut ou alors </w:t>
      </w:r>
      <w:r>
        <w:t>s’il</w:t>
      </w:r>
      <w:r>
        <w:t xml:space="preserve"> existait déjà un tuple avec la même valeur pour sa clé primaire dans une même table.</w:t>
      </w:r>
    </w:p>
    <w:p w14:paraId="09F431D4" w14:textId="77777777" w:rsidR="00680591" w:rsidRDefault="00680591" w:rsidP="00680591"/>
    <w:p w14:paraId="256591F0" w14:textId="16E929C5" w:rsidR="00680591" w:rsidRDefault="00680591" w:rsidP="00680591">
      <w:r>
        <w:t xml:space="preserve"> Enfin, Nous avons compiler les requêtes les plus pertinentes ici avec à côté ce qu’elles ont permis de tester comme demandé.</w:t>
      </w:r>
    </w:p>
    <w:p w14:paraId="3FFDE259" w14:textId="77777777" w:rsidR="00680591" w:rsidRDefault="00680591" w:rsidP="00680591"/>
    <w:p w14:paraId="2BF725F4" w14:textId="449C6C91" w:rsidR="00680591" w:rsidRDefault="00680591" w:rsidP="00680591">
      <w:r>
        <w:t xml:space="preserve"> Nous avons trouvé ce projet très intéressant car ce n’était ni plus ni moins ce que l’on faisait en TD et TP mais avec une difficulté en plus qui nous a permis de mieux saisir certains </w:t>
      </w:r>
      <w:r>
        <w:t>concepts</w:t>
      </w:r>
      <w:r>
        <w:t>.</w:t>
      </w:r>
    </w:p>
    <w:p w14:paraId="019E8F0F" w14:textId="7EC7FE6F" w:rsidR="00803D92" w:rsidRPr="00D70D02" w:rsidRDefault="00803D92" w:rsidP="004A5EC9"/>
    <w:sectPr w:rsidR="00803D92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E52C" w14:textId="77777777" w:rsidR="003D4A2C" w:rsidRDefault="003D4A2C">
      <w:r>
        <w:separator/>
      </w:r>
    </w:p>
    <w:p w14:paraId="38FEAFF0" w14:textId="77777777" w:rsidR="003D4A2C" w:rsidRDefault="003D4A2C"/>
  </w:endnote>
  <w:endnote w:type="continuationSeparator" w:id="0">
    <w:p w14:paraId="10878E69" w14:textId="77777777" w:rsidR="003D4A2C" w:rsidRDefault="003D4A2C">
      <w:r>
        <w:continuationSeparator/>
      </w:r>
    </w:p>
    <w:p w14:paraId="3B6F1535" w14:textId="77777777" w:rsidR="003D4A2C" w:rsidRDefault="003D4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5C4C5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2E4A9E7F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4D4C" w14:textId="77777777" w:rsidR="003D4A2C" w:rsidRDefault="003D4A2C">
      <w:r>
        <w:separator/>
      </w:r>
    </w:p>
    <w:p w14:paraId="5F33491B" w14:textId="77777777" w:rsidR="003D4A2C" w:rsidRDefault="003D4A2C"/>
  </w:footnote>
  <w:footnote w:type="continuationSeparator" w:id="0">
    <w:p w14:paraId="058732F2" w14:textId="77777777" w:rsidR="003D4A2C" w:rsidRDefault="003D4A2C">
      <w:r>
        <w:continuationSeparator/>
      </w:r>
    </w:p>
    <w:p w14:paraId="2EBA2656" w14:textId="77777777" w:rsidR="003D4A2C" w:rsidRDefault="003D4A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FCAB9E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FD62F8" w14:textId="77777777" w:rsidR="00D077E9" w:rsidRDefault="00D077E9">
          <w:pPr>
            <w:pStyle w:val="En-tte"/>
          </w:pPr>
        </w:p>
      </w:tc>
    </w:tr>
  </w:tbl>
  <w:p w14:paraId="1F49DB43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644"/>
    <w:multiLevelType w:val="hybridMultilevel"/>
    <w:tmpl w:val="E0666C6E"/>
    <w:lvl w:ilvl="0" w:tplc="0142C2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5CD1"/>
    <w:multiLevelType w:val="hybridMultilevel"/>
    <w:tmpl w:val="BDFE719A"/>
    <w:lvl w:ilvl="0" w:tplc="6264FF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8E45F0"/>
    <w:multiLevelType w:val="hybridMultilevel"/>
    <w:tmpl w:val="BB1A4C76"/>
    <w:lvl w:ilvl="0" w:tplc="75664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2C"/>
    <w:rsid w:val="00010F81"/>
    <w:rsid w:val="0002482E"/>
    <w:rsid w:val="00050324"/>
    <w:rsid w:val="000857E1"/>
    <w:rsid w:val="00093B1C"/>
    <w:rsid w:val="000A0150"/>
    <w:rsid w:val="000A0978"/>
    <w:rsid w:val="000E2816"/>
    <w:rsid w:val="000E63C9"/>
    <w:rsid w:val="00121FEF"/>
    <w:rsid w:val="00130E9D"/>
    <w:rsid w:val="001430B7"/>
    <w:rsid w:val="00150A6D"/>
    <w:rsid w:val="00150DD5"/>
    <w:rsid w:val="00185B35"/>
    <w:rsid w:val="00191F51"/>
    <w:rsid w:val="001A2703"/>
    <w:rsid w:val="001B4C9F"/>
    <w:rsid w:val="001F2BC8"/>
    <w:rsid w:val="001F5F6B"/>
    <w:rsid w:val="00200B90"/>
    <w:rsid w:val="00243EBC"/>
    <w:rsid w:val="00246A35"/>
    <w:rsid w:val="00270C80"/>
    <w:rsid w:val="00284348"/>
    <w:rsid w:val="00287494"/>
    <w:rsid w:val="002F51F5"/>
    <w:rsid w:val="00312137"/>
    <w:rsid w:val="00312271"/>
    <w:rsid w:val="00327AF1"/>
    <w:rsid w:val="00330359"/>
    <w:rsid w:val="0033762F"/>
    <w:rsid w:val="00360494"/>
    <w:rsid w:val="0036685B"/>
    <w:rsid w:val="00366C7E"/>
    <w:rsid w:val="00384EA3"/>
    <w:rsid w:val="003A39A1"/>
    <w:rsid w:val="003C2191"/>
    <w:rsid w:val="003C50ED"/>
    <w:rsid w:val="003D3863"/>
    <w:rsid w:val="003D4A2C"/>
    <w:rsid w:val="004110DE"/>
    <w:rsid w:val="004361F1"/>
    <w:rsid w:val="0044085A"/>
    <w:rsid w:val="00472C90"/>
    <w:rsid w:val="00485CEE"/>
    <w:rsid w:val="00494981"/>
    <w:rsid w:val="004A5EC9"/>
    <w:rsid w:val="004B21A5"/>
    <w:rsid w:val="005037F0"/>
    <w:rsid w:val="00516A86"/>
    <w:rsid w:val="005275F6"/>
    <w:rsid w:val="00532541"/>
    <w:rsid w:val="0054326D"/>
    <w:rsid w:val="00554736"/>
    <w:rsid w:val="00563018"/>
    <w:rsid w:val="00565575"/>
    <w:rsid w:val="00572102"/>
    <w:rsid w:val="00582EB7"/>
    <w:rsid w:val="005C0684"/>
    <w:rsid w:val="005D0455"/>
    <w:rsid w:val="005F1BB0"/>
    <w:rsid w:val="005F294C"/>
    <w:rsid w:val="006049AC"/>
    <w:rsid w:val="006355AD"/>
    <w:rsid w:val="0063592C"/>
    <w:rsid w:val="00653940"/>
    <w:rsid w:val="00656C4D"/>
    <w:rsid w:val="00680591"/>
    <w:rsid w:val="006B182B"/>
    <w:rsid w:val="006C0E76"/>
    <w:rsid w:val="006E5716"/>
    <w:rsid w:val="007302B3"/>
    <w:rsid w:val="00730733"/>
    <w:rsid w:val="00730E3A"/>
    <w:rsid w:val="00736AAF"/>
    <w:rsid w:val="00765B2A"/>
    <w:rsid w:val="007669B8"/>
    <w:rsid w:val="00783A34"/>
    <w:rsid w:val="007C6B52"/>
    <w:rsid w:val="007D16C5"/>
    <w:rsid w:val="00803D92"/>
    <w:rsid w:val="00862FE4"/>
    <w:rsid w:val="0086389A"/>
    <w:rsid w:val="00876042"/>
    <w:rsid w:val="0087605E"/>
    <w:rsid w:val="00882C06"/>
    <w:rsid w:val="00891F1F"/>
    <w:rsid w:val="008A31CF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74526"/>
    <w:rsid w:val="009A466A"/>
    <w:rsid w:val="009C6B05"/>
    <w:rsid w:val="009C7295"/>
    <w:rsid w:val="009C7720"/>
    <w:rsid w:val="009D359E"/>
    <w:rsid w:val="00A23AFA"/>
    <w:rsid w:val="00A31B3E"/>
    <w:rsid w:val="00A532F3"/>
    <w:rsid w:val="00A61747"/>
    <w:rsid w:val="00A8489E"/>
    <w:rsid w:val="00AB02A7"/>
    <w:rsid w:val="00AC29F3"/>
    <w:rsid w:val="00AE3CBB"/>
    <w:rsid w:val="00B231E5"/>
    <w:rsid w:val="00BE6C1C"/>
    <w:rsid w:val="00C02B87"/>
    <w:rsid w:val="00C0540B"/>
    <w:rsid w:val="00C4086D"/>
    <w:rsid w:val="00C9399F"/>
    <w:rsid w:val="00CA1896"/>
    <w:rsid w:val="00CB5B28"/>
    <w:rsid w:val="00CB6B6E"/>
    <w:rsid w:val="00CF5371"/>
    <w:rsid w:val="00D0323A"/>
    <w:rsid w:val="00D0559F"/>
    <w:rsid w:val="00D077E9"/>
    <w:rsid w:val="00D349A4"/>
    <w:rsid w:val="00D42CB7"/>
    <w:rsid w:val="00D5413D"/>
    <w:rsid w:val="00D570A9"/>
    <w:rsid w:val="00D66A6E"/>
    <w:rsid w:val="00D70D02"/>
    <w:rsid w:val="00D770C7"/>
    <w:rsid w:val="00D86945"/>
    <w:rsid w:val="00D90290"/>
    <w:rsid w:val="00DC479A"/>
    <w:rsid w:val="00DC734C"/>
    <w:rsid w:val="00DD152F"/>
    <w:rsid w:val="00DE213F"/>
    <w:rsid w:val="00DF027C"/>
    <w:rsid w:val="00DF7907"/>
    <w:rsid w:val="00E00A32"/>
    <w:rsid w:val="00E16849"/>
    <w:rsid w:val="00E22ACD"/>
    <w:rsid w:val="00E43D6B"/>
    <w:rsid w:val="00E620B0"/>
    <w:rsid w:val="00E81B40"/>
    <w:rsid w:val="00EF2ACD"/>
    <w:rsid w:val="00EF555B"/>
    <w:rsid w:val="00F027BB"/>
    <w:rsid w:val="00F11DCF"/>
    <w:rsid w:val="00F162EA"/>
    <w:rsid w:val="00F52D27"/>
    <w:rsid w:val="00F83527"/>
    <w:rsid w:val="00FA359A"/>
    <w:rsid w:val="00FB26E1"/>
    <w:rsid w:val="00FD583F"/>
    <w:rsid w:val="00FD7488"/>
    <w:rsid w:val="00FE3D5E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F6ACB"/>
  <w15:docId w15:val="{1BE34FFB-CF84-42F8-84E7-43EB72C8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ED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3D4A2C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fr-FR%7b9CDCCF0F-2D01-4FEC-AE31-382D543070E6%7d\%7b128D4274-DC06-4E41-BEC0-B7DCB40762A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296376C950483F8F0A4E1F8F42F0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1FCBF-14A5-4724-976B-FF1550281E25}"/>
      </w:docPartPr>
      <w:docPartBody>
        <w:p w:rsidR="00EB6686" w:rsidRDefault="00EB6686">
          <w:pPr>
            <w:pStyle w:val="B7296376C950483F8F0A4E1F8F42F0DF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6"/>
    <w:rsid w:val="00E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7296376C950483F8F0A4E1F8F42F0DF">
    <w:name w:val="B7296376C950483F8F0A4E1F8F42F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{128D4274-DC06-4E41-BEC0-B7DCB40762AF}tf16392850_win32</Template>
  <TotalTime>26</TotalTime>
  <Pages>8</Pages>
  <Words>563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Aubin Tourais</dc:creator>
  <cp:keywords/>
  <cp:lastModifiedBy>Caroline-David Alcatrao</cp:lastModifiedBy>
  <cp:revision>13</cp:revision>
  <cp:lastPrinted>2022-01-27T22:42:00Z</cp:lastPrinted>
  <dcterms:created xsi:type="dcterms:W3CDTF">2022-01-27T22:18:00Z</dcterms:created>
  <dcterms:modified xsi:type="dcterms:W3CDTF">2022-01-27T22:43:00Z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